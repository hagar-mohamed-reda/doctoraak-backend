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3401"/>
        <w:gridCol w:w="1319"/>
        <w:gridCol w:w="2009"/>
        <w:gridCol w:w="4156"/>
      </w:tblGrid>
      <w:tr w:rsidR="00CB6656" w:rsidRPr="00C6523B" w:rsidTr="000F51F8">
        <w:trPr>
          <w:trHeight w:val="1160"/>
        </w:trPr>
        <w:tc>
          <w:tcPr>
            <w:tcW w:w="10601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:rsidR="00AE7331" w:rsidRPr="004839FF" w:rsidRDefault="00551E08" w:rsidP="001E1A76">
            <w:pPr>
              <w:pStyle w:val="Title"/>
              <w:rPr>
                <w:rFonts w:eastAsia="Segoe UI"/>
              </w:rPr>
            </w:pPr>
            <w:r w:rsidRPr="00551E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D3F87" wp14:editId="3606DD64">
                      <wp:simplePos x="0" y="0"/>
                      <wp:positionH relativeFrom="column">
                        <wp:posOffset>4942205</wp:posOffset>
                      </wp:positionH>
                      <wp:positionV relativeFrom="paragraph">
                        <wp:posOffset>347980</wp:posOffset>
                      </wp:positionV>
                      <wp:extent cx="1150620" cy="822960"/>
                      <wp:effectExtent l="0" t="0" r="0" b="0"/>
                      <wp:wrapNone/>
                      <wp:docPr id="2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" o:spid="_x0000_s1026" alt="Description: hands holding book icon" style="position:absolute;margin-left:389.15pt;margin-top:27.4pt;width:90.6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 w:rsidR="008E3F3D">
              <w:t>WEB DESGIN COURSE –</w:t>
            </w:r>
            <w:r w:rsidR="00DC6E73">
              <w:t>48 hour</w:t>
            </w:r>
          </w:p>
        </w:tc>
      </w:tr>
      <w:tr w:rsidR="00CB6656" w:rsidTr="000F51F8">
        <w:trPr>
          <w:trHeight w:val="119"/>
        </w:trPr>
        <w:tc>
          <w:tcPr>
            <w:tcW w:w="10601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:rsidR="008424EB" w:rsidRPr="00CB6656" w:rsidRDefault="008424EB" w:rsidP="00CB6656">
            <w:pPr>
              <w:pStyle w:val="NoSpacing"/>
            </w:pPr>
          </w:p>
        </w:tc>
      </w:tr>
      <w:tr w:rsidR="004839FF" w:rsidTr="000F51F8">
        <w:trPr>
          <w:trHeight w:val="737"/>
        </w:trPr>
        <w:tc>
          <w:tcPr>
            <w:tcW w:w="3311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1E1A76" w:rsidRDefault="008E3F3D" w:rsidP="00705FA0">
            <w:pPr>
              <w:pStyle w:val="Heading1"/>
            </w:pPr>
            <w:r>
              <w:t>CONT</w:t>
            </w:r>
            <w:r w:rsidR="00705FA0">
              <w:t>E</w:t>
            </w:r>
            <w:r>
              <w:t>NT</w:t>
            </w:r>
          </w:p>
        </w:tc>
        <w:tc>
          <w:tcPr>
            <w:tcW w:w="1285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8E3F3D" w:rsidRDefault="008E3F3D" w:rsidP="001E1A76">
            <w:pPr>
              <w:pStyle w:val="Heading1"/>
              <w:rPr>
                <w:sz w:val="18"/>
                <w:szCs w:val="18"/>
              </w:rPr>
            </w:pPr>
            <w:r w:rsidRPr="008E3F3D">
              <w:rPr>
                <w:sz w:val="18"/>
                <w:szCs w:val="18"/>
              </w:rPr>
              <w:t>NUMBE OF PROJECTS</w:t>
            </w:r>
          </w:p>
        </w:tc>
        <w:tc>
          <w:tcPr>
            <w:tcW w:w="195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1E1A76" w:rsidRDefault="008E3F3D" w:rsidP="001E1A76">
            <w:pPr>
              <w:pStyle w:val="Heading1"/>
            </w:pPr>
            <w:r>
              <w:t>DATE</w:t>
            </w:r>
          </w:p>
        </w:tc>
        <w:tc>
          <w:tcPr>
            <w:tcW w:w="4048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8424EB" w:rsidRPr="001E1A76" w:rsidRDefault="000F51F8" w:rsidP="001E1A76">
            <w:pPr>
              <w:pStyle w:val="Heading1"/>
            </w:pPr>
            <w:r>
              <w:t>TASKS</w:t>
            </w:r>
          </w:p>
        </w:tc>
      </w:tr>
      <w:tr w:rsidR="004839FF" w:rsidRPr="004839FF" w:rsidTr="000F51F8">
        <w:trPr>
          <w:trHeight w:val="900"/>
        </w:trPr>
        <w:tc>
          <w:tcPr>
            <w:tcW w:w="3311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8424EB" w:rsidRDefault="00C27B8B" w:rsidP="008C0AE1">
            <w:pPr>
              <w:pStyle w:val="ListNumber"/>
            </w:pPr>
            <w:r>
              <w:t>HTML /HTML5</w:t>
            </w:r>
          </w:p>
        </w:tc>
        <w:tc>
          <w:tcPr>
            <w:tcW w:w="128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032177">
            <w:r>
              <w:t>1</w:t>
            </w:r>
          </w:p>
        </w:tc>
        <w:tc>
          <w:tcPr>
            <w:tcW w:w="195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6818C4" w:rsidP="00032177">
            <w:r>
              <w:t xml:space="preserve"> Week 1</w:t>
            </w:r>
          </w:p>
          <w:p w:rsidR="006818C4" w:rsidRPr="006818C4" w:rsidRDefault="006818C4" w:rsidP="00032177">
            <w:pPr>
              <w:rPr>
                <w:sz w:val="22"/>
                <w:szCs w:val="22"/>
              </w:rPr>
            </w:pPr>
            <w:r>
              <w:t>From(10 am-</w:t>
            </w:r>
            <w:r w:rsidR="00D42940">
              <w:t>6</w:t>
            </w:r>
            <w:r w:rsidR="00DC2718">
              <w:t>pm</w:t>
            </w:r>
            <w:r>
              <w:t>)</w:t>
            </w:r>
          </w:p>
        </w:tc>
        <w:tc>
          <w:tcPr>
            <w:tcW w:w="4048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Default="00DC2718" w:rsidP="00032177">
            <w:r>
              <w:t xml:space="preserve">Student should understand every attribute in html and create a full structure website </w:t>
            </w:r>
          </w:p>
        </w:tc>
      </w:tr>
      <w:tr w:rsidR="004839FF" w:rsidTr="000F51F8">
        <w:trPr>
          <w:trHeight w:val="900"/>
        </w:trPr>
        <w:tc>
          <w:tcPr>
            <w:tcW w:w="331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8C0AE1">
            <w:pPr>
              <w:pStyle w:val="ListNumber"/>
            </w:pPr>
            <w:r>
              <w:t>CSS /CSS3</w:t>
            </w:r>
          </w:p>
        </w:tc>
        <w:tc>
          <w:tcPr>
            <w:tcW w:w="128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032177">
            <w:r>
              <w:t>1</w:t>
            </w:r>
          </w:p>
        </w:tc>
        <w:tc>
          <w:tcPr>
            <w:tcW w:w="195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C2718" w:rsidRDefault="00DC2718" w:rsidP="00DC2718">
            <w:r>
              <w:t>Week 2</w:t>
            </w:r>
          </w:p>
          <w:p w:rsidR="008424EB" w:rsidRDefault="00DC2718" w:rsidP="00DC2718">
            <w:r>
              <w:t>From(10 am-</w:t>
            </w:r>
            <w:r w:rsidR="00D42940">
              <w:t>6</w:t>
            </w:r>
            <w:r>
              <w:t>pm)</w:t>
            </w:r>
          </w:p>
        </w:tc>
        <w:tc>
          <w:tcPr>
            <w:tcW w:w="4048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Default="00DC2718" w:rsidP="00032177">
            <w:r>
              <w:t>Student should understand every attribute in CSS and create a full design for his structure website</w:t>
            </w:r>
          </w:p>
        </w:tc>
      </w:tr>
      <w:tr w:rsidR="004839FF" w:rsidTr="000F51F8">
        <w:trPr>
          <w:trHeight w:val="900"/>
        </w:trPr>
        <w:tc>
          <w:tcPr>
            <w:tcW w:w="331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8C0AE1">
            <w:pPr>
              <w:pStyle w:val="ListNumber"/>
            </w:pPr>
            <w:r>
              <w:t>JS(Jequery</w:t>
            </w:r>
            <w:r w:rsidR="00DC6E73">
              <w:t>-vue.js</w:t>
            </w:r>
            <w:r>
              <w:t>)</w:t>
            </w:r>
          </w:p>
        </w:tc>
        <w:tc>
          <w:tcPr>
            <w:tcW w:w="128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032177">
            <w:r>
              <w:t>1</w:t>
            </w:r>
          </w:p>
        </w:tc>
        <w:tc>
          <w:tcPr>
            <w:tcW w:w="195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C2718" w:rsidRDefault="00DC2718" w:rsidP="00DC2718">
            <w:r>
              <w:t>Week 3</w:t>
            </w:r>
          </w:p>
          <w:p w:rsidR="008424EB" w:rsidRDefault="00DC2718" w:rsidP="00DC2718">
            <w:r>
              <w:t>From(10 am-</w:t>
            </w:r>
            <w:r w:rsidR="00D42940">
              <w:t>6</w:t>
            </w:r>
            <w:r>
              <w:t>pm)</w:t>
            </w:r>
          </w:p>
        </w:tc>
        <w:tc>
          <w:tcPr>
            <w:tcW w:w="4048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Default="00DC2718" w:rsidP="000615FB">
            <w:r>
              <w:t xml:space="preserve">Student should understand every attribute in </w:t>
            </w:r>
            <w:r w:rsidR="000615FB">
              <w:t>JS</w:t>
            </w:r>
            <w:r>
              <w:t xml:space="preserve"> (</w:t>
            </w:r>
            <w:proofErr w:type="spellStart"/>
            <w:r>
              <w:t>jequery</w:t>
            </w:r>
            <w:proofErr w:type="spellEnd"/>
            <w:r>
              <w:t>) and create website responsive by using media query and make alerts and messages</w:t>
            </w:r>
          </w:p>
        </w:tc>
      </w:tr>
      <w:tr w:rsidR="004839FF" w:rsidTr="000F51F8">
        <w:trPr>
          <w:trHeight w:val="900"/>
        </w:trPr>
        <w:tc>
          <w:tcPr>
            <w:tcW w:w="331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8C0AE1">
            <w:pPr>
              <w:pStyle w:val="ListNumber"/>
            </w:pPr>
            <w:r>
              <w:t xml:space="preserve">Create website by using </w:t>
            </w:r>
          </w:p>
          <w:p w:rsidR="00C27B8B" w:rsidRDefault="00C27B8B" w:rsidP="000615FB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t xml:space="preserve">(HTML – CSS </w:t>
            </w:r>
            <w:r w:rsidR="00D17E08">
              <w:t>–</w:t>
            </w:r>
            <w:r w:rsidR="000615FB">
              <w:rPr>
                <w:rFonts w:hint="cs"/>
                <w:rtl/>
              </w:rPr>
              <w:t xml:space="preserve"> </w:t>
            </w:r>
            <w:r w:rsidR="000615FB">
              <w:t>J</w:t>
            </w:r>
            <w:r>
              <w:t>S</w:t>
            </w:r>
            <w:r w:rsidR="00D17E08">
              <w:t xml:space="preserve"> </w:t>
            </w:r>
            <w:r>
              <w:t>(</w:t>
            </w:r>
            <w:proofErr w:type="spellStart"/>
            <w:r>
              <w:t>JeQUERY</w:t>
            </w:r>
            <w:proofErr w:type="spellEnd"/>
            <w:r>
              <w:t>)).</w:t>
            </w:r>
          </w:p>
        </w:tc>
        <w:tc>
          <w:tcPr>
            <w:tcW w:w="128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C27B8B" w:rsidP="00032177">
            <w:r>
              <w:t>2</w:t>
            </w:r>
          </w:p>
        </w:tc>
        <w:tc>
          <w:tcPr>
            <w:tcW w:w="195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C2718" w:rsidRDefault="00DC2718" w:rsidP="00DC2718">
            <w:r>
              <w:t>Week 4</w:t>
            </w:r>
          </w:p>
          <w:p w:rsidR="008424EB" w:rsidRDefault="00DC2718" w:rsidP="00DC2718">
            <w:r>
              <w:t>From(10 am-</w:t>
            </w:r>
            <w:r w:rsidR="00D42940">
              <w:t>6</w:t>
            </w:r>
            <w:r>
              <w:t>pm)</w:t>
            </w:r>
          </w:p>
        </w:tc>
        <w:tc>
          <w:tcPr>
            <w:tcW w:w="4048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Default="009013C4" w:rsidP="00032177">
            <w:pPr>
              <w:rPr>
                <w:lang w:bidi="ar-EG"/>
              </w:rPr>
            </w:pPr>
            <w:r w:rsidRPr="009013C4">
              <w:rPr>
                <w:lang w:bidi="ar-EG"/>
              </w:rPr>
              <w:t>practical application</w:t>
            </w:r>
            <w:r>
              <w:rPr>
                <w:rFonts w:hint="cs"/>
                <w:rtl/>
                <w:lang w:bidi="ar-EG"/>
              </w:rPr>
              <w:t xml:space="preserve">  </w:t>
            </w:r>
            <w:r>
              <w:rPr>
                <w:lang w:bidi="ar-EG"/>
              </w:rPr>
              <w:t xml:space="preserve"> by creating 2 complete website  </w:t>
            </w:r>
          </w:p>
        </w:tc>
      </w:tr>
      <w:tr w:rsidR="004839FF" w:rsidTr="000F51F8">
        <w:trPr>
          <w:trHeight w:val="900"/>
        </w:trPr>
        <w:tc>
          <w:tcPr>
            <w:tcW w:w="331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0F51F8" w:rsidP="008C0AE1">
            <w:pPr>
              <w:pStyle w:val="ListNumber"/>
            </w:pPr>
            <w:r>
              <w:t>Using animation in JS</w:t>
            </w:r>
          </w:p>
          <w:p w:rsidR="000F51F8" w:rsidRDefault="000F51F8" w:rsidP="000F51F8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t>To make some animations     in website</w:t>
            </w:r>
          </w:p>
        </w:tc>
        <w:tc>
          <w:tcPr>
            <w:tcW w:w="128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Default="000F51F8" w:rsidP="00032177">
            <w:r>
              <w:t>1</w:t>
            </w:r>
          </w:p>
        </w:tc>
        <w:tc>
          <w:tcPr>
            <w:tcW w:w="195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C2718" w:rsidRDefault="00DC2718" w:rsidP="00DC2718">
            <w:r>
              <w:t>Week 5</w:t>
            </w:r>
          </w:p>
          <w:p w:rsidR="008424EB" w:rsidRDefault="00DC2718" w:rsidP="00DC2718">
            <w:r>
              <w:t>From(10 am-</w:t>
            </w:r>
            <w:r w:rsidR="00D42940">
              <w:t>6</w:t>
            </w:r>
            <w:r>
              <w:t>pm)</w:t>
            </w:r>
          </w:p>
        </w:tc>
        <w:tc>
          <w:tcPr>
            <w:tcW w:w="4048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Default="009013C4" w:rsidP="00032177">
            <w:r>
              <w:t xml:space="preserve">Student should understand every attribute in animation and create website </w:t>
            </w:r>
          </w:p>
          <w:p w:rsidR="009013C4" w:rsidRDefault="009013C4" w:rsidP="00032177">
            <w:r>
              <w:t>Animations.</w:t>
            </w:r>
          </w:p>
        </w:tc>
      </w:tr>
      <w:tr w:rsidR="004839FF" w:rsidTr="000F51F8">
        <w:trPr>
          <w:trHeight w:val="900"/>
        </w:trPr>
        <w:tc>
          <w:tcPr>
            <w:tcW w:w="331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839FF" w:rsidRDefault="000F51F8" w:rsidP="000615FB">
            <w:pPr>
              <w:pStyle w:val="ListNumber"/>
            </w:pPr>
            <w:r>
              <w:t>Bootstrap 4 (create 2 responsive website by using bootstrap).</w:t>
            </w:r>
          </w:p>
        </w:tc>
        <w:tc>
          <w:tcPr>
            <w:tcW w:w="128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839FF" w:rsidRDefault="009013C4" w:rsidP="00032177">
            <w:r>
              <w:t>1</w:t>
            </w:r>
          </w:p>
        </w:tc>
        <w:tc>
          <w:tcPr>
            <w:tcW w:w="195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C2718" w:rsidRDefault="00DC2718" w:rsidP="00DC2718">
            <w:r>
              <w:t>Week 6</w:t>
            </w:r>
          </w:p>
          <w:p w:rsidR="004839FF" w:rsidRDefault="00DC2718" w:rsidP="00DC2718">
            <w:r>
              <w:t>From(10 am-</w:t>
            </w:r>
            <w:r w:rsidR="00D42940">
              <w:t>6</w:t>
            </w:r>
            <w:r>
              <w:t>pm)</w:t>
            </w:r>
          </w:p>
        </w:tc>
        <w:tc>
          <w:tcPr>
            <w:tcW w:w="4048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4839FF" w:rsidRDefault="009013C4" w:rsidP="000615FB">
            <w:proofErr w:type="gramStart"/>
            <w:r w:rsidRPr="009013C4">
              <w:rPr>
                <w:lang w:bidi="ar-EG"/>
              </w:rPr>
              <w:t>practical</w:t>
            </w:r>
            <w:proofErr w:type="gramEnd"/>
            <w:r w:rsidRPr="009013C4">
              <w:rPr>
                <w:lang w:bidi="ar-EG"/>
              </w:rPr>
              <w:t xml:space="preserve"> application</w:t>
            </w:r>
            <w:r>
              <w:rPr>
                <w:rFonts w:hint="cs"/>
                <w:rtl/>
                <w:lang w:bidi="ar-EG"/>
              </w:rPr>
              <w:t xml:space="preserve">  </w:t>
            </w:r>
            <w:r>
              <w:rPr>
                <w:lang w:bidi="ar-EG"/>
              </w:rPr>
              <w:t xml:space="preserve"> by creating 2 complete website  by using bootstrap</w:t>
            </w:r>
            <w:r w:rsidR="0040034C">
              <w:rPr>
                <w:lang w:bidi="ar-EG"/>
              </w:rPr>
              <w:t xml:space="preserve"> and (html – </w:t>
            </w:r>
            <w:r w:rsidR="000615FB">
              <w:rPr>
                <w:lang w:bidi="ar-EG"/>
              </w:rPr>
              <w:t>CSS</w:t>
            </w:r>
            <w:r w:rsidR="0040034C">
              <w:rPr>
                <w:lang w:bidi="ar-EG"/>
              </w:rPr>
              <w:t xml:space="preserve"> – </w:t>
            </w:r>
            <w:r w:rsidR="000615FB">
              <w:rPr>
                <w:lang w:bidi="ar-EG"/>
              </w:rPr>
              <w:t>JS</w:t>
            </w:r>
            <w:r w:rsidR="0040034C">
              <w:rPr>
                <w:lang w:bidi="ar-EG"/>
              </w:rPr>
              <w:t xml:space="preserve"> ).</w:t>
            </w:r>
          </w:p>
        </w:tc>
      </w:tr>
    </w:tbl>
    <w:p w:rsidR="004B123B" w:rsidRDefault="004B123B" w:rsidP="008C0AE1"/>
    <w:p w:rsidR="009B45A2" w:rsidRDefault="009B45A2" w:rsidP="008C0AE1"/>
    <w:p w:rsidR="009B45A2" w:rsidRDefault="009B45A2" w:rsidP="008C0AE1"/>
    <w:p w:rsidR="009B45A2" w:rsidRDefault="009B45A2" w:rsidP="008C0AE1"/>
    <w:p w:rsidR="009B45A2" w:rsidRDefault="009B45A2" w:rsidP="008C0AE1"/>
    <w:p w:rsidR="009B45A2" w:rsidRDefault="009B45A2" w:rsidP="008C0AE1"/>
    <w:p w:rsidR="009B45A2" w:rsidRDefault="009B45A2" w:rsidP="008C0AE1">
      <w:pPr>
        <w:rPr>
          <w:color w:val="2E621E" w:themeColor="accent3" w:themeShade="BF"/>
          <w:sz w:val="44"/>
          <w:szCs w:val="44"/>
        </w:rPr>
      </w:pPr>
      <w:r w:rsidRPr="009B45A2">
        <w:rPr>
          <w:color w:val="2E621E" w:themeColor="accent3" w:themeShade="BF"/>
          <w:sz w:val="44"/>
          <w:szCs w:val="44"/>
        </w:rPr>
        <w:t xml:space="preserve">PRICE </w:t>
      </w:r>
      <w:proofErr w:type="gramStart"/>
      <w:r w:rsidRPr="009B45A2">
        <w:rPr>
          <w:color w:val="2E621E" w:themeColor="accent3" w:themeShade="BF"/>
          <w:sz w:val="44"/>
          <w:szCs w:val="44"/>
        </w:rPr>
        <w:t>IS :-</w:t>
      </w:r>
      <w:proofErr w:type="gramEnd"/>
      <w:r w:rsidRPr="009B45A2">
        <w:rPr>
          <w:color w:val="2E621E" w:themeColor="accent3" w:themeShade="BF"/>
          <w:sz w:val="44"/>
          <w:szCs w:val="44"/>
        </w:rPr>
        <w:t xml:space="preserve"> </w:t>
      </w:r>
      <w:r w:rsidR="00D25856">
        <w:rPr>
          <w:rFonts w:hint="cs"/>
          <w:color w:val="2E621E" w:themeColor="accent3" w:themeShade="BF"/>
          <w:sz w:val="44"/>
          <w:szCs w:val="44"/>
          <w:rtl/>
        </w:rPr>
        <w:t>2500</w:t>
      </w:r>
      <w:r>
        <w:rPr>
          <w:color w:val="2E621E" w:themeColor="accent3" w:themeShade="BF"/>
          <w:sz w:val="44"/>
          <w:szCs w:val="44"/>
        </w:rPr>
        <w:t xml:space="preserve">              .</w:t>
      </w:r>
    </w:p>
    <w:p w:rsidR="009B45A2" w:rsidRDefault="009B45A2" w:rsidP="008C0AE1">
      <w:pPr>
        <w:rPr>
          <w:color w:val="2E621E" w:themeColor="accent3" w:themeShade="BF"/>
          <w:sz w:val="44"/>
          <w:szCs w:val="44"/>
        </w:rPr>
      </w:pPr>
    </w:p>
    <w:p w:rsidR="009B45A2" w:rsidRDefault="009B45A2" w:rsidP="008C0AE1">
      <w:pPr>
        <w:rPr>
          <w:color w:val="2E621E" w:themeColor="accent3" w:themeShade="BF"/>
          <w:sz w:val="44"/>
          <w:szCs w:val="44"/>
        </w:rPr>
      </w:pPr>
    </w:p>
    <w:p w:rsidR="009B45A2" w:rsidRDefault="009B45A2" w:rsidP="008C0AE1">
      <w:pPr>
        <w:rPr>
          <w:color w:val="2E621E" w:themeColor="accent3" w:themeShade="BF"/>
          <w:sz w:val="44"/>
          <w:szCs w:val="44"/>
        </w:rPr>
      </w:pPr>
    </w:p>
    <w:p w:rsidR="009B45A2" w:rsidRDefault="009B45A2" w:rsidP="008C0AE1">
      <w:pPr>
        <w:rPr>
          <w:color w:val="2E621E" w:themeColor="accent3" w:themeShade="BF"/>
          <w:sz w:val="44"/>
          <w:szCs w:val="44"/>
        </w:rPr>
      </w:pPr>
    </w:p>
    <w:p w:rsidR="009B45A2" w:rsidRDefault="009B45A2" w:rsidP="008C0AE1">
      <w:pPr>
        <w:rPr>
          <w:color w:val="2E621E" w:themeColor="accent3" w:themeShade="BF"/>
          <w:sz w:val="44"/>
          <w:szCs w:val="44"/>
        </w:rPr>
      </w:pP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3401"/>
        <w:gridCol w:w="1319"/>
        <w:gridCol w:w="2009"/>
        <w:gridCol w:w="4156"/>
      </w:tblGrid>
      <w:tr w:rsidR="009B45A2" w:rsidRPr="00C6523B" w:rsidTr="000615FB">
        <w:trPr>
          <w:trHeight w:val="1160"/>
        </w:trPr>
        <w:tc>
          <w:tcPr>
            <w:tcW w:w="10885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:rsidR="009B45A2" w:rsidRPr="004839FF" w:rsidRDefault="009B45A2" w:rsidP="00D533B3">
            <w:pPr>
              <w:pStyle w:val="Title"/>
              <w:rPr>
                <w:rFonts w:eastAsia="Segoe UI"/>
              </w:rPr>
            </w:pPr>
            <w:r w:rsidRPr="00551E0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B4DEC7" wp14:editId="65D3623D">
                      <wp:simplePos x="0" y="0"/>
                      <wp:positionH relativeFrom="column">
                        <wp:posOffset>4942205</wp:posOffset>
                      </wp:positionH>
                      <wp:positionV relativeFrom="paragraph">
                        <wp:posOffset>347980</wp:posOffset>
                      </wp:positionV>
                      <wp:extent cx="1150620" cy="822960"/>
                      <wp:effectExtent l="0" t="0" r="0" b="0"/>
                      <wp:wrapNone/>
                      <wp:docPr id="1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" o:spid="_x0000_s1026" alt="Description: hands holding book icon" style="position:absolute;margin-left:389.15pt;margin-top:27.4pt;width:9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>
              <w:t xml:space="preserve">WEB </w:t>
            </w:r>
            <w:r w:rsidR="006F42D9">
              <w:t>DEVELOP</w:t>
            </w:r>
            <w:r>
              <w:t xml:space="preserve"> COURSE – </w:t>
            </w:r>
            <w:r w:rsidR="00F67820">
              <w:t>72 hour</w:t>
            </w:r>
          </w:p>
        </w:tc>
      </w:tr>
      <w:tr w:rsidR="009B45A2" w:rsidTr="000615FB">
        <w:trPr>
          <w:trHeight w:val="119"/>
        </w:trPr>
        <w:tc>
          <w:tcPr>
            <w:tcW w:w="10885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:rsidR="009B45A2" w:rsidRPr="00CB6656" w:rsidRDefault="009B45A2" w:rsidP="00D533B3">
            <w:pPr>
              <w:pStyle w:val="NoSpacing"/>
            </w:pPr>
          </w:p>
        </w:tc>
      </w:tr>
      <w:tr w:rsidR="009B45A2" w:rsidTr="000615FB">
        <w:trPr>
          <w:trHeight w:val="737"/>
        </w:trPr>
        <w:tc>
          <w:tcPr>
            <w:tcW w:w="3401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9B45A2" w:rsidRPr="001E1A76" w:rsidRDefault="009B45A2" w:rsidP="00705FA0">
            <w:pPr>
              <w:pStyle w:val="Heading1"/>
            </w:pPr>
            <w:r>
              <w:t>CONT</w:t>
            </w:r>
            <w:r w:rsidR="00705FA0">
              <w:t>E</w:t>
            </w:r>
            <w:r>
              <w:t>NT</w:t>
            </w:r>
          </w:p>
        </w:tc>
        <w:tc>
          <w:tcPr>
            <w:tcW w:w="131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9B45A2" w:rsidRPr="008E3F3D" w:rsidRDefault="009B45A2" w:rsidP="00D533B3">
            <w:pPr>
              <w:pStyle w:val="Heading1"/>
              <w:rPr>
                <w:sz w:val="18"/>
                <w:szCs w:val="18"/>
              </w:rPr>
            </w:pPr>
            <w:r w:rsidRPr="008E3F3D">
              <w:rPr>
                <w:sz w:val="18"/>
                <w:szCs w:val="18"/>
              </w:rPr>
              <w:t>NUMBE OF PROJECTS</w:t>
            </w:r>
          </w:p>
        </w:tc>
        <w:tc>
          <w:tcPr>
            <w:tcW w:w="200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9B45A2" w:rsidRPr="001E1A76" w:rsidRDefault="009B45A2" w:rsidP="00D533B3">
            <w:pPr>
              <w:pStyle w:val="Heading1"/>
            </w:pPr>
            <w:r>
              <w:t>DATE</w:t>
            </w:r>
          </w:p>
        </w:tc>
        <w:tc>
          <w:tcPr>
            <w:tcW w:w="4156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9B45A2" w:rsidRPr="001E1A76" w:rsidRDefault="009B45A2" w:rsidP="00D533B3">
            <w:pPr>
              <w:pStyle w:val="Heading1"/>
            </w:pPr>
            <w:r>
              <w:t>TASKS</w:t>
            </w:r>
          </w:p>
        </w:tc>
      </w:tr>
      <w:tr w:rsidR="009B45A2" w:rsidRPr="004839FF" w:rsidTr="000615FB">
        <w:trPr>
          <w:trHeight w:val="900"/>
        </w:trPr>
        <w:tc>
          <w:tcPr>
            <w:tcW w:w="3401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Pr="008424EB" w:rsidRDefault="000E0D2B" w:rsidP="000E0D2B">
            <w:pPr>
              <w:pStyle w:val="ListNumber"/>
              <w:numPr>
                <w:ilvl w:val="0"/>
                <w:numId w:val="18"/>
              </w:numPr>
            </w:pPr>
            <w:r>
              <w:t>UML</w:t>
            </w:r>
          </w:p>
        </w:tc>
        <w:tc>
          <w:tcPr>
            <w:tcW w:w="131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0E0D2B" w:rsidP="00D533B3">
            <w:r>
              <w:t>EXPLAIN</w:t>
            </w:r>
          </w:p>
          <w:p w:rsidR="000B3EFF" w:rsidRDefault="000B3EFF" w:rsidP="00D533B3">
            <w:r>
              <w:t xml:space="preserve"> And create </w:t>
            </w:r>
            <w:r w:rsidRPr="000B3EFF">
              <w:rPr>
                <w:color w:val="FF0000"/>
              </w:rPr>
              <w:t xml:space="preserve">5 </w:t>
            </w:r>
            <w:proofErr w:type="spellStart"/>
            <w:r>
              <w:t>erd</w:t>
            </w:r>
            <w:proofErr w:type="spellEnd"/>
            <w:r>
              <w:t xml:space="preserve"> for all projects</w:t>
            </w:r>
            <w:r w:rsidR="00BB3B87">
              <w:t>.</w:t>
            </w:r>
          </w:p>
        </w:tc>
        <w:tc>
          <w:tcPr>
            <w:tcW w:w="200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 xml:space="preserve"> Week 1</w:t>
            </w:r>
          </w:p>
          <w:p w:rsidR="009B45A2" w:rsidRPr="006818C4" w:rsidRDefault="009B45A2" w:rsidP="00D533B3">
            <w:pPr>
              <w:rPr>
                <w:sz w:val="22"/>
                <w:szCs w:val="22"/>
              </w:rPr>
            </w:pPr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9B45A2" w:rsidRDefault="000E0D2B" w:rsidP="00D533B3">
            <w:r>
              <w:t>1-</w:t>
            </w:r>
            <w:r w:rsidR="009B45A2">
              <w:t xml:space="preserve">Student should understand </w:t>
            </w:r>
            <w:r>
              <w:t xml:space="preserve">USE CASE -ERD- </w:t>
            </w:r>
            <w:proofErr w:type="gramStart"/>
            <w:r>
              <w:t>DFD .</w:t>
            </w:r>
            <w:proofErr w:type="gramEnd"/>
          </w:p>
          <w:p w:rsidR="000E0D2B" w:rsidRDefault="000E0D2B" w:rsidP="00D533B3">
            <w:r>
              <w:t xml:space="preserve">2-CREATE use case and ERD for </w:t>
            </w:r>
            <w:r w:rsidRPr="003C3D70">
              <w:rPr>
                <w:color w:val="FF0000"/>
              </w:rPr>
              <w:t>5</w:t>
            </w:r>
          </w:p>
          <w:p w:rsidR="000E0D2B" w:rsidRDefault="000E0D2B" w:rsidP="00D533B3">
            <w:r>
              <w:t>PROJECTS WE WILL DOING IN THE COURSE.</w:t>
            </w:r>
          </w:p>
        </w:tc>
      </w:tr>
      <w:tr w:rsidR="009B45A2" w:rsidTr="000615FB">
        <w:trPr>
          <w:trHeight w:val="900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E15CF" w:rsidRDefault="00BE15CF" w:rsidP="000E0D2B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:rsidR="009B45A2" w:rsidRDefault="000B3EFF" w:rsidP="00BE15CF">
            <w:pPr>
              <w:pStyle w:val="ListNumber"/>
              <w:numPr>
                <w:ilvl w:val="0"/>
                <w:numId w:val="18"/>
              </w:numPr>
            </w:pPr>
            <w:r>
              <w:t>MY SQL</w:t>
            </w: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92F18" w:rsidRDefault="00D92F18" w:rsidP="00D92F18">
            <w:r>
              <w:t>EXPLAIN</w:t>
            </w:r>
          </w:p>
          <w:p w:rsidR="009B45A2" w:rsidRDefault="00D92F18" w:rsidP="00D92F18">
            <w:r>
              <w:t xml:space="preserve"> And create </w:t>
            </w:r>
            <w:r w:rsidRPr="000B3EFF">
              <w:rPr>
                <w:color w:val="FF0000"/>
              </w:rPr>
              <w:t xml:space="preserve">5 </w:t>
            </w:r>
            <w:r>
              <w:t>database for all projects</w:t>
            </w:r>
          </w:p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>Week 2</w:t>
            </w:r>
          </w:p>
          <w:p w:rsidR="009B45A2" w:rsidRDefault="009B45A2" w:rsidP="00D533B3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E15CF" w:rsidRDefault="00BE15CF" w:rsidP="00BE15CF">
            <w:r>
              <w:t xml:space="preserve">1-Student should understand </w:t>
            </w:r>
            <w:proofErr w:type="spellStart"/>
            <w:r>
              <w:t>mysql</w:t>
            </w:r>
            <w:proofErr w:type="spellEnd"/>
            <w:r>
              <w:t xml:space="preserve"> statement like (select -where- join- …) </w:t>
            </w:r>
          </w:p>
          <w:p w:rsidR="00BE15CF" w:rsidRDefault="00BE15CF" w:rsidP="00BE15CF">
            <w:r>
              <w:t xml:space="preserve">2-CREATE database for </w:t>
            </w:r>
            <w:r w:rsidRPr="003C3D70">
              <w:rPr>
                <w:color w:val="FF0000"/>
              </w:rPr>
              <w:t>5</w:t>
            </w:r>
          </w:p>
          <w:p w:rsidR="009B45A2" w:rsidRDefault="00BE15CF" w:rsidP="00BE15CF">
            <w:r>
              <w:t>PROJECTS WE WILL DOING IN THE COURSE.</w:t>
            </w:r>
          </w:p>
        </w:tc>
      </w:tr>
      <w:tr w:rsidR="009B45A2" w:rsidTr="00705FA0">
        <w:trPr>
          <w:trHeight w:val="811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BE15CF" w:rsidP="00BE15CF">
            <w:pPr>
              <w:pStyle w:val="ListNumber"/>
              <w:numPr>
                <w:ilvl w:val="0"/>
                <w:numId w:val="18"/>
              </w:numPr>
            </w:pPr>
            <w:r>
              <w:t>PHP BASICS   &amp; OBJECT ORIENTED</w:t>
            </w:r>
            <w:r w:rsidR="00450DA1">
              <w:t xml:space="preserve">          &amp; DESGIN PATTERN</w:t>
            </w:r>
          </w:p>
          <w:p w:rsidR="00BE15CF" w:rsidRDefault="00BE15CF" w:rsidP="00BE15CF">
            <w:pPr>
              <w:pStyle w:val="ListNumber"/>
              <w:numPr>
                <w:ilvl w:val="0"/>
                <w:numId w:val="0"/>
              </w:numPr>
              <w:ind w:left="720"/>
            </w:pPr>
            <w:r>
              <w:t xml:space="preserve"> </w:t>
            </w: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E15CF" w:rsidRDefault="00BE15CF" w:rsidP="00BE15CF">
            <w:r>
              <w:t>EXPLAIN</w:t>
            </w:r>
          </w:p>
          <w:p w:rsidR="009B45A2" w:rsidRDefault="009B45A2" w:rsidP="00D533B3"/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>Week 3</w:t>
            </w:r>
          </w:p>
          <w:p w:rsidR="009B45A2" w:rsidRDefault="009B45A2" w:rsidP="00D533B3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9B45A2" w:rsidRDefault="00E202BE" w:rsidP="00D533B3">
            <w:r>
              <w:t>Explain all basics of php and object oriented -all design pattern.</w:t>
            </w:r>
          </w:p>
          <w:p w:rsidR="00E202BE" w:rsidRDefault="00E202BE" w:rsidP="00D533B3"/>
        </w:tc>
      </w:tr>
      <w:tr w:rsidR="009B45A2" w:rsidTr="00D17E08">
        <w:trPr>
          <w:trHeight w:val="856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6B5FDE" w:rsidP="000615FB">
            <w:pPr>
              <w:pStyle w:val="ListNumber"/>
              <w:numPr>
                <w:ilvl w:val="0"/>
                <w:numId w:val="18"/>
              </w:numPr>
            </w:pPr>
            <w:r>
              <w:t xml:space="preserve">Create full website by using </w:t>
            </w:r>
            <w:r w:rsidR="000615FB">
              <w:t>PHP</w:t>
            </w:r>
            <w:r>
              <w:t xml:space="preserve"> native (</w:t>
            </w:r>
            <w:r w:rsidR="000615FB">
              <w:t>OOP</w:t>
            </w:r>
            <w:r>
              <w:t xml:space="preserve">)           &amp; my </w:t>
            </w:r>
            <w:r w:rsidR="000615FB">
              <w:t>SQL</w:t>
            </w:r>
          </w:p>
          <w:p w:rsidR="006B5FDE" w:rsidRDefault="006B5FDE" w:rsidP="006B5FDE">
            <w:pPr>
              <w:pStyle w:val="ListNumber"/>
              <w:numPr>
                <w:ilvl w:val="0"/>
                <w:numId w:val="0"/>
              </w:numPr>
              <w:ind w:left="720"/>
            </w:pP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775E22" w:rsidP="00D533B3">
            <w:r>
              <w:t>1</w:t>
            </w:r>
          </w:p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>Week 4</w:t>
            </w:r>
          </w:p>
          <w:p w:rsidR="009B45A2" w:rsidRDefault="009B45A2" w:rsidP="00D533B3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775E22" w:rsidRDefault="00775E22" w:rsidP="00D17E08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Create full website by using </w:t>
            </w:r>
            <w:r w:rsidR="000615FB">
              <w:t>PHP</w:t>
            </w:r>
            <w:r>
              <w:t xml:space="preserve"> native       (</w:t>
            </w:r>
            <w:r w:rsidR="000615FB">
              <w:t>OOP</w:t>
            </w:r>
            <w:r>
              <w:t xml:space="preserve">) &amp; </w:t>
            </w:r>
            <w:r w:rsidR="00D17E08">
              <w:t>MYSQL</w:t>
            </w:r>
          </w:p>
          <w:p w:rsidR="009B45A2" w:rsidRDefault="009B45A2" w:rsidP="00D533B3">
            <w:pPr>
              <w:rPr>
                <w:lang w:bidi="ar-EG"/>
              </w:rPr>
            </w:pPr>
          </w:p>
        </w:tc>
      </w:tr>
      <w:tr w:rsidR="009B45A2" w:rsidTr="000615FB">
        <w:trPr>
          <w:trHeight w:val="900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775E22" w:rsidP="00775E22">
            <w:pPr>
              <w:pStyle w:val="ListNumber"/>
              <w:numPr>
                <w:ilvl w:val="0"/>
                <w:numId w:val="18"/>
              </w:numPr>
            </w:pPr>
            <w:r>
              <w:t xml:space="preserve">Laravel framework </w:t>
            </w: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775E22" w:rsidRDefault="00775E22" w:rsidP="00775E22">
            <w:r>
              <w:t>EXPLAIN</w:t>
            </w:r>
          </w:p>
          <w:p w:rsidR="009B45A2" w:rsidRDefault="009B45A2" w:rsidP="00D533B3"/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>Week 5</w:t>
            </w:r>
          </w:p>
          <w:p w:rsidR="009B45A2" w:rsidRDefault="009B45A2" w:rsidP="00D533B3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775E22" w:rsidRDefault="00775E22" w:rsidP="00775E22">
            <w:r>
              <w:t xml:space="preserve">EXPLAIN Laravel attribute like model &amp; view &amp; routing &amp;Controller &amp; middleware&amp; authentication and more… </w:t>
            </w:r>
          </w:p>
          <w:p w:rsidR="009B45A2" w:rsidRDefault="009B45A2" w:rsidP="00D533B3"/>
        </w:tc>
      </w:tr>
      <w:tr w:rsidR="009B45A2" w:rsidTr="000615FB">
        <w:trPr>
          <w:trHeight w:val="811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44231E" w:rsidP="000615FB">
            <w:pPr>
              <w:pStyle w:val="ListNumber"/>
              <w:numPr>
                <w:ilvl w:val="0"/>
                <w:numId w:val="18"/>
              </w:numPr>
            </w:pPr>
            <w:r>
              <w:t>Create new website by using L</w:t>
            </w:r>
            <w:r w:rsidR="000615FB">
              <w:t>ARAVEL</w:t>
            </w:r>
            <w:r>
              <w:t xml:space="preserve"> &amp; </w:t>
            </w:r>
            <w:r w:rsidR="000615FB">
              <w:t>MYSQL</w:t>
            </w:r>
            <w:r>
              <w:t>.</w:t>
            </w: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>1</w:t>
            </w:r>
          </w:p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B45A2" w:rsidRDefault="009B45A2" w:rsidP="00D533B3">
            <w:r>
              <w:t>Week 6</w:t>
            </w:r>
          </w:p>
          <w:p w:rsidR="009B45A2" w:rsidRDefault="009B45A2" w:rsidP="00D533B3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9B45A2" w:rsidRDefault="003E52C8" w:rsidP="00D533B3">
            <w:r w:rsidRPr="003E52C8">
              <w:rPr>
                <w:lang w:bidi="ar-EG"/>
              </w:rPr>
              <w:t>Create a news website with different roles from users to publish news and photos</w:t>
            </w:r>
          </w:p>
        </w:tc>
      </w:tr>
      <w:tr w:rsidR="0044231E" w:rsidTr="000615FB">
        <w:trPr>
          <w:trHeight w:val="766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4231E" w:rsidRDefault="0044231E" w:rsidP="000615FB">
            <w:pPr>
              <w:pStyle w:val="ListNumber"/>
              <w:numPr>
                <w:ilvl w:val="0"/>
                <w:numId w:val="18"/>
              </w:numPr>
            </w:pPr>
            <w:r>
              <w:t xml:space="preserve">Create ecommerce website by using </w:t>
            </w:r>
            <w:r w:rsidR="000615FB">
              <w:t>LARAVAEL</w:t>
            </w:r>
            <w:r>
              <w:t xml:space="preserve">&amp; </w:t>
            </w:r>
            <w:r w:rsidR="000615FB">
              <w:t>MYSQL</w:t>
            </w: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4231E" w:rsidRDefault="0044231E" w:rsidP="00D533B3">
            <w:r>
              <w:t>1</w:t>
            </w:r>
          </w:p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4231E" w:rsidRDefault="0044231E" w:rsidP="0044231E">
            <w:r>
              <w:t xml:space="preserve">Week </w:t>
            </w:r>
            <w:r w:rsidR="009C0A0B">
              <w:t>7</w:t>
            </w:r>
          </w:p>
          <w:p w:rsidR="0044231E" w:rsidRDefault="0044231E" w:rsidP="0044231E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44231E" w:rsidRPr="003E52C8" w:rsidRDefault="0044231E" w:rsidP="00D533B3">
            <w:pPr>
              <w:rPr>
                <w:lang w:bidi="ar-EG"/>
              </w:rPr>
            </w:pPr>
            <w:r w:rsidRPr="003E52C8">
              <w:rPr>
                <w:lang w:bidi="ar-EG"/>
              </w:rPr>
              <w:t xml:space="preserve">Create </w:t>
            </w:r>
            <w:r>
              <w:rPr>
                <w:lang w:bidi="ar-EG"/>
              </w:rPr>
              <w:t xml:space="preserve">a shopping cart </w:t>
            </w:r>
            <w:r w:rsidRPr="003E52C8">
              <w:rPr>
                <w:lang w:bidi="ar-EG"/>
              </w:rPr>
              <w:t xml:space="preserve">website with different roles from users </w:t>
            </w:r>
            <w:r>
              <w:rPr>
                <w:lang w:bidi="ar-EG"/>
              </w:rPr>
              <w:t xml:space="preserve">to buying some   </w:t>
            </w:r>
            <w:proofErr w:type="gramStart"/>
            <w:r>
              <w:rPr>
                <w:lang w:bidi="ar-EG"/>
              </w:rPr>
              <w:t>products .</w:t>
            </w:r>
            <w:proofErr w:type="gramEnd"/>
          </w:p>
        </w:tc>
      </w:tr>
      <w:tr w:rsidR="0044231E" w:rsidTr="000615FB">
        <w:trPr>
          <w:trHeight w:val="811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4231E" w:rsidRDefault="0044231E" w:rsidP="000615FB">
            <w:pPr>
              <w:pStyle w:val="ListNumber"/>
              <w:numPr>
                <w:ilvl w:val="0"/>
                <w:numId w:val="18"/>
              </w:numPr>
            </w:pPr>
            <w:r>
              <w:t xml:space="preserve">Create </w:t>
            </w:r>
            <w:r w:rsidR="00B301BD" w:rsidRPr="00B301BD">
              <w:t xml:space="preserve">forum website in </w:t>
            </w:r>
            <w:r w:rsidR="000615FB">
              <w:t>LARAVEL</w:t>
            </w:r>
            <w:r w:rsidR="00B301BD" w:rsidRPr="00B301BD">
              <w:t xml:space="preserve"> </w:t>
            </w:r>
            <w:r>
              <w:t xml:space="preserve">&amp; </w:t>
            </w:r>
            <w:r w:rsidR="000615FB">
              <w:t>MYSQL</w:t>
            </w:r>
            <w:r>
              <w:t>.</w:t>
            </w:r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44231E" w:rsidRDefault="00B301BD" w:rsidP="00D533B3">
            <w:r>
              <w:t>1</w:t>
            </w:r>
          </w:p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301BD" w:rsidRDefault="00B301BD" w:rsidP="00B301BD">
            <w:r>
              <w:t xml:space="preserve">Week </w:t>
            </w:r>
            <w:r w:rsidR="009C0A0B">
              <w:t>8</w:t>
            </w:r>
          </w:p>
          <w:p w:rsidR="0044231E" w:rsidRDefault="00B301BD" w:rsidP="00B301BD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44231E" w:rsidRPr="003E52C8" w:rsidRDefault="00B301BD" w:rsidP="00D533B3">
            <w:pPr>
              <w:rPr>
                <w:lang w:bidi="ar-EG"/>
              </w:rPr>
            </w:pPr>
            <w:r w:rsidRPr="003E52C8">
              <w:rPr>
                <w:lang w:bidi="ar-EG"/>
              </w:rPr>
              <w:t>Create</w:t>
            </w:r>
            <w:r>
              <w:t xml:space="preserve"> </w:t>
            </w:r>
            <w:r w:rsidRPr="00B301BD">
              <w:t>forum website</w:t>
            </w:r>
            <w:r w:rsidRPr="003E52C8">
              <w:rPr>
                <w:lang w:bidi="ar-EG"/>
              </w:rPr>
              <w:t xml:space="preserve"> with different roles from users </w:t>
            </w:r>
            <w:r>
              <w:rPr>
                <w:lang w:bidi="ar-EG"/>
              </w:rPr>
              <w:t xml:space="preserve">to make notifications &amp; and likes on </w:t>
            </w:r>
            <w:proofErr w:type="gramStart"/>
            <w:r>
              <w:rPr>
                <w:lang w:bidi="ar-EG"/>
              </w:rPr>
              <w:t>some  posts</w:t>
            </w:r>
            <w:proofErr w:type="gramEnd"/>
            <w:r>
              <w:rPr>
                <w:lang w:bidi="ar-EG"/>
              </w:rPr>
              <w:t xml:space="preserve"> like </w:t>
            </w:r>
            <w:r w:rsidR="000615FB">
              <w:rPr>
                <w:lang w:bidi="ar-EG"/>
              </w:rPr>
              <w:t>Facebook</w:t>
            </w:r>
            <w:r>
              <w:rPr>
                <w:lang w:bidi="ar-EG"/>
              </w:rPr>
              <w:t xml:space="preserve"> .</w:t>
            </w:r>
          </w:p>
        </w:tc>
      </w:tr>
      <w:tr w:rsidR="002E2C58" w:rsidTr="000615FB">
        <w:trPr>
          <w:trHeight w:val="676"/>
        </w:trPr>
        <w:tc>
          <w:tcPr>
            <w:tcW w:w="3401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E2C58" w:rsidRDefault="002E2C58" w:rsidP="000615FB">
            <w:pPr>
              <w:pStyle w:val="ListNumber"/>
              <w:numPr>
                <w:ilvl w:val="0"/>
                <w:numId w:val="18"/>
              </w:numPr>
            </w:pPr>
            <w:r>
              <w:t xml:space="preserve">Create website to manage </w:t>
            </w:r>
            <w:r w:rsidR="000615FB">
              <w:t>API</w:t>
            </w:r>
            <w:r>
              <w:t xml:space="preserve"> with post </w:t>
            </w:r>
            <w:proofErr w:type="gramStart"/>
            <w:r>
              <w:t>man .</w:t>
            </w:r>
            <w:proofErr w:type="gramEnd"/>
          </w:p>
        </w:tc>
        <w:tc>
          <w:tcPr>
            <w:tcW w:w="131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E2C58" w:rsidRDefault="002E2C58" w:rsidP="00D533B3">
            <w:r>
              <w:t>1</w:t>
            </w:r>
          </w:p>
        </w:tc>
        <w:tc>
          <w:tcPr>
            <w:tcW w:w="200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9C0A0B" w:rsidRDefault="009C0A0B" w:rsidP="009C0A0B">
            <w:r>
              <w:t>Week 9</w:t>
            </w:r>
          </w:p>
          <w:p w:rsidR="002E2C58" w:rsidRDefault="009C0A0B" w:rsidP="009C0A0B">
            <w:r>
              <w:t>From(10 am-</w:t>
            </w:r>
            <w:r w:rsidR="00F67820">
              <w:t>6</w:t>
            </w:r>
            <w:r>
              <w:t>pm)</w:t>
            </w:r>
          </w:p>
        </w:tc>
        <w:tc>
          <w:tcPr>
            <w:tcW w:w="41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9C0A0B" w:rsidRPr="009C0A0B" w:rsidRDefault="009C0A0B" w:rsidP="000615FB">
            <w:pPr>
              <w:tabs>
                <w:tab w:val="left" w:pos="960"/>
              </w:tabs>
              <w:rPr>
                <w:lang w:bidi="ar-EG"/>
              </w:rPr>
            </w:pPr>
            <w:r w:rsidRPr="003E52C8">
              <w:rPr>
                <w:lang w:bidi="ar-EG"/>
              </w:rPr>
              <w:t>Create</w:t>
            </w:r>
            <w:r>
              <w:t xml:space="preserve"> </w:t>
            </w:r>
            <w:r w:rsidRPr="00B301BD">
              <w:t>website</w:t>
            </w:r>
            <w:r w:rsidRPr="003E52C8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to manage </w:t>
            </w:r>
            <w:r w:rsidR="000615FB">
              <w:rPr>
                <w:lang w:bidi="ar-EG"/>
              </w:rPr>
              <w:t>API</w:t>
            </w:r>
            <w:r>
              <w:rPr>
                <w:lang w:bidi="ar-EG"/>
              </w:rPr>
              <w:t xml:space="preserve"> to control mobile applications by using postman</w:t>
            </w:r>
          </w:p>
        </w:tc>
      </w:tr>
    </w:tbl>
    <w:p w:rsidR="009B45A2" w:rsidRDefault="009B45A2" w:rsidP="009B45A2"/>
    <w:p w:rsidR="009B45A2" w:rsidRDefault="009B45A2" w:rsidP="009B45A2"/>
    <w:p w:rsidR="009B45A2" w:rsidRPr="009B45A2" w:rsidRDefault="009B45A2" w:rsidP="00705FA0">
      <w:pPr>
        <w:rPr>
          <w:color w:val="2E621E" w:themeColor="accent3" w:themeShade="BF"/>
          <w:sz w:val="44"/>
          <w:szCs w:val="44"/>
        </w:rPr>
      </w:pPr>
      <w:r w:rsidRPr="009B45A2">
        <w:rPr>
          <w:color w:val="2E621E" w:themeColor="accent3" w:themeShade="BF"/>
          <w:sz w:val="44"/>
          <w:szCs w:val="44"/>
        </w:rPr>
        <w:t xml:space="preserve">PRICE </w:t>
      </w:r>
      <w:proofErr w:type="gramStart"/>
      <w:r w:rsidRPr="009B45A2">
        <w:rPr>
          <w:color w:val="2E621E" w:themeColor="accent3" w:themeShade="BF"/>
          <w:sz w:val="44"/>
          <w:szCs w:val="44"/>
        </w:rPr>
        <w:t>IS :-</w:t>
      </w:r>
      <w:proofErr w:type="gramEnd"/>
      <w:r w:rsidRPr="009B45A2">
        <w:rPr>
          <w:color w:val="2E621E" w:themeColor="accent3" w:themeShade="BF"/>
          <w:sz w:val="44"/>
          <w:szCs w:val="44"/>
        </w:rPr>
        <w:t xml:space="preserve"> </w:t>
      </w:r>
      <w:r>
        <w:rPr>
          <w:color w:val="2E621E" w:themeColor="accent3" w:themeShade="BF"/>
          <w:sz w:val="44"/>
          <w:szCs w:val="44"/>
        </w:rPr>
        <w:t xml:space="preserve">  </w:t>
      </w:r>
      <w:r w:rsidR="000615FB">
        <w:rPr>
          <w:color w:val="2E621E" w:themeColor="accent3" w:themeShade="BF"/>
          <w:sz w:val="44"/>
          <w:szCs w:val="44"/>
        </w:rPr>
        <w:t>3000</w:t>
      </w:r>
      <w:r>
        <w:rPr>
          <w:color w:val="2E621E" w:themeColor="accent3" w:themeShade="BF"/>
          <w:sz w:val="44"/>
          <w:szCs w:val="44"/>
        </w:rPr>
        <w:t xml:space="preserve">            </w:t>
      </w: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3173"/>
        <w:gridCol w:w="1710"/>
        <w:gridCol w:w="1710"/>
        <w:gridCol w:w="4292"/>
      </w:tblGrid>
      <w:tr w:rsidR="00705FA0" w:rsidRPr="00C6523B" w:rsidTr="00A86CA5">
        <w:trPr>
          <w:trHeight w:val="1160"/>
        </w:trPr>
        <w:tc>
          <w:tcPr>
            <w:tcW w:w="10885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:rsidR="00705FA0" w:rsidRPr="004839FF" w:rsidRDefault="00705FA0" w:rsidP="00CF7EE1">
            <w:pPr>
              <w:pStyle w:val="Title"/>
              <w:rPr>
                <w:rFonts w:eastAsia="Segoe UI"/>
              </w:rPr>
            </w:pPr>
            <w:r w:rsidRPr="00551E0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A2B9D0" wp14:editId="5ABF0906">
                      <wp:simplePos x="0" y="0"/>
                      <wp:positionH relativeFrom="column">
                        <wp:posOffset>4942205</wp:posOffset>
                      </wp:positionH>
                      <wp:positionV relativeFrom="paragraph">
                        <wp:posOffset>347980</wp:posOffset>
                      </wp:positionV>
                      <wp:extent cx="1150620" cy="822960"/>
                      <wp:effectExtent l="0" t="0" r="0" b="0"/>
                      <wp:wrapNone/>
                      <wp:docPr id="4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" o:spid="_x0000_s1026" alt="Description: hands holding book icon" style="position:absolute;margin-left:389.15pt;margin-top:27.4pt;width:90.6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>
              <w:rPr>
                <w:noProof/>
              </w:rPr>
              <w:t>Android Development</w:t>
            </w:r>
            <w:r>
              <w:t xml:space="preserve"> COURSE – 72 hour</w:t>
            </w:r>
          </w:p>
        </w:tc>
      </w:tr>
      <w:tr w:rsidR="00705FA0" w:rsidTr="00A86CA5">
        <w:trPr>
          <w:trHeight w:val="119"/>
        </w:trPr>
        <w:tc>
          <w:tcPr>
            <w:tcW w:w="10885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:rsidR="00705FA0" w:rsidRPr="00CB6656" w:rsidRDefault="00705FA0" w:rsidP="00CF7EE1">
            <w:pPr>
              <w:pStyle w:val="NoSpacing"/>
            </w:pPr>
          </w:p>
        </w:tc>
      </w:tr>
      <w:tr w:rsidR="00705FA0" w:rsidTr="00276379">
        <w:trPr>
          <w:trHeight w:val="737"/>
        </w:trPr>
        <w:tc>
          <w:tcPr>
            <w:tcW w:w="317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705FA0" w:rsidRPr="001E1A76" w:rsidRDefault="00705FA0" w:rsidP="00CF7EE1">
            <w:pPr>
              <w:pStyle w:val="Heading1"/>
            </w:pPr>
            <w:r>
              <w:t>CONTENT</w:t>
            </w:r>
          </w:p>
        </w:tc>
        <w:tc>
          <w:tcPr>
            <w:tcW w:w="171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705FA0" w:rsidRPr="008E3F3D" w:rsidRDefault="00705FA0" w:rsidP="00CF7EE1">
            <w:pPr>
              <w:pStyle w:val="Heading1"/>
              <w:rPr>
                <w:sz w:val="18"/>
                <w:szCs w:val="18"/>
              </w:rPr>
            </w:pPr>
            <w:r w:rsidRPr="008E3F3D">
              <w:rPr>
                <w:sz w:val="18"/>
                <w:szCs w:val="18"/>
              </w:rPr>
              <w:t>NUMBE OF PROJECTS</w:t>
            </w:r>
          </w:p>
        </w:tc>
        <w:tc>
          <w:tcPr>
            <w:tcW w:w="171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705FA0" w:rsidRPr="001E1A76" w:rsidRDefault="00705FA0" w:rsidP="00CF7EE1">
            <w:pPr>
              <w:pStyle w:val="Heading1"/>
            </w:pPr>
            <w:r>
              <w:t>DATE</w:t>
            </w:r>
          </w:p>
        </w:tc>
        <w:tc>
          <w:tcPr>
            <w:tcW w:w="4292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705FA0" w:rsidRPr="001E1A76" w:rsidRDefault="00705FA0" w:rsidP="00CF7EE1">
            <w:pPr>
              <w:pStyle w:val="Heading1"/>
            </w:pPr>
            <w:r>
              <w:t>TASKS</w:t>
            </w:r>
          </w:p>
        </w:tc>
      </w:tr>
      <w:tr w:rsidR="00705FA0" w:rsidRPr="004839FF" w:rsidTr="00276379">
        <w:trPr>
          <w:trHeight w:val="1515"/>
        </w:trPr>
        <w:tc>
          <w:tcPr>
            <w:tcW w:w="317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D33364" w:rsidRDefault="001D5FD0" w:rsidP="002F446A">
            <w:pPr>
              <w:pStyle w:val="ListNumber"/>
              <w:numPr>
                <w:ilvl w:val="0"/>
                <w:numId w:val="0"/>
              </w:numPr>
              <w:ind w:left="720"/>
              <w:jc w:val="center"/>
            </w:pPr>
            <w:r>
              <w:t xml:space="preserve">Java and </w:t>
            </w:r>
          </w:p>
          <w:p w:rsidR="00705FA0" w:rsidRPr="008424EB" w:rsidRDefault="00D33364" w:rsidP="00BA7C8E">
            <w:pPr>
              <w:pStyle w:val="ListNumber"/>
              <w:numPr>
                <w:ilvl w:val="0"/>
                <w:numId w:val="0"/>
              </w:numPr>
              <w:ind w:left="720"/>
              <w:jc w:val="center"/>
            </w:pPr>
            <w:r>
              <w:t>I</w:t>
            </w:r>
            <w:r w:rsidR="001D5FD0">
              <w:t xml:space="preserve">ntroduction </w:t>
            </w:r>
            <w:r w:rsidR="00BA7C8E">
              <w:t>to</w:t>
            </w:r>
            <w:r w:rsidR="001D5FD0">
              <w:t xml:space="preserve"> android.</w:t>
            </w:r>
          </w:p>
        </w:tc>
        <w:tc>
          <w:tcPr>
            <w:tcW w:w="171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A41D70" w:rsidRDefault="00F733D7" w:rsidP="00F733D7">
            <w:pPr>
              <w:jc w:val="center"/>
            </w:pPr>
            <w:r>
              <w:t>Examples on java</w:t>
            </w:r>
            <w:r w:rsidR="009E40F0">
              <w:t>.</w:t>
            </w:r>
          </w:p>
        </w:tc>
        <w:tc>
          <w:tcPr>
            <w:tcW w:w="171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705FA0" w:rsidRDefault="00705FA0" w:rsidP="00CF7EE1">
            <w:r>
              <w:t xml:space="preserve"> Week 1</w:t>
            </w:r>
          </w:p>
          <w:p w:rsidR="00705FA0" w:rsidRPr="006818C4" w:rsidRDefault="00705FA0" w:rsidP="00CF7EE1">
            <w:pPr>
              <w:rPr>
                <w:sz w:val="22"/>
                <w:szCs w:val="22"/>
              </w:rPr>
            </w:pPr>
            <w:r>
              <w:t>From(10 am-6pm)</w:t>
            </w:r>
          </w:p>
        </w:tc>
        <w:tc>
          <w:tcPr>
            <w:tcW w:w="4292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2F54EA" w:rsidRPr="00A86CA5" w:rsidRDefault="002B63D1" w:rsidP="00A46B6E">
            <w:pPr>
              <w:pStyle w:val="ListParagraph"/>
              <w:numPr>
                <w:ilvl w:val="0"/>
                <w:numId w:val="22"/>
              </w:numPr>
              <w:ind w:left="291" w:firstLine="0"/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Installing Android Studio</w:t>
            </w:r>
            <w:r w:rsidR="002F54EA" w:rsidRPr="00A86CA5">
              <w:rPr>
                <w:sz w:val="20"/>
                <w:szCs w:val="20"/>
              </w:rPr>
              <w:t>.</w:t>
            </w:r>
          </w:p>
          <w:p w:rsidR="00705FA0" w:rsidRPr="00A86CA5" w:rsidRDefault="00D33364" w:rsidP="00A46B6E">
            <w:pPr>
              <w:pStyle w:val="ListParagraph"/>
              <w:numPr>
                <w:ilvl w:val="0"/>
                <w:numId w:val="22"/>
              </w:numPr>
              <w:ind w:left="291" w:firstLine="0"/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Create Java Syntax and variable.</w:t>
            </w:r>
          </w:p>
          <w:p w:rsidR="00D33364" w:rsidRPr="00A86CA5" w:rsidRDefault="00BC1ED0" w:rsidP="002562DE">
            <w:pPr>
              <w:pStyle w:val="ListParagraph"/>
              <w:numPr>
                <w:ilvl w:val="0"/>
                <w:numId w:val="22"/>
              </w:numPr>
              <w:ind w:left="291" w:firstLine="0"/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C</w:t>
            </w:r>
            <w:r w:rsidR="00041018" w:rsidRPr="00A86CA5">
              <w:rPr>
                <w:sz w:val="20"/>
                <w:szCs w:val="20"/>
              </w:rPr>
              <w:t>onditional statements</w:t>
            </w:r>
            <w:r w:rsidR="00515D96" w:rsidRPr="00A86CA5">
              <w:rPr>
                <w:sz w:val="20"/>
                <w:szCs w:val="20"/>
              </w:rPr>
              <w:t xml:space="preserve"> and </w:t>
            </w:r>
            <w:r w:rsidR="002562DE" w:rsidRPr="00A86CA5">
              <w:rPr>
                <w:sz w:val="20"/>
                <w:szCs w:val="20"/>
              </w:rPr>
              <w:t>dealing with</w:t>
            </w:r>
            <w:r w:rsidRPr="00A86CA5">
              <w:rPr>
                <w:sz w:val="20"/>
                <w:szCs w:val="20"/>
              </w:rPr>
              <w:t xml:space="preserve"> Methods</w:t>
            </w:r>
            <w:r w:rsidR="002562DE" w:rsidRPr="00A86CA5">
              <w:rPr>
                <w:sz w:val="20"/>
                <w:szCs w:val="20"/>
              </w:rPr>
              <w:t>.</w:t>
            </w:r>
          </w:p>
          <w:p w:rsidR="00AE18CF" w:rsidRDefault="00E715B8" w:rsidP="00E715B8">
            <w:pPr>
              <w:pStyle w:val="ListParagraph"/>
              <w:numPr>
                <w:ilvl w:val="0"/>
                <w:numId w:val="22"/>
              </w:numPr>
              <w:ind w:left="291" w:firstLine="0"/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Learning loops.</w:t>
            </w:r>
          </w:p>
          <w:p w:rsidR="001E516D" w:rsidRPr="00A86CA5" w:rsidRDefault="001E516D" w:rsidP="00E715B8">
            <w:pPr>
              <w:pStyle w:val="ListParagraph"/>
              <w:numPr>
                <w:ilvl w:val="0"/>
                <w:numId w:val="22"/>
              </w:numPr>
              <w:ind w:left="2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Exceptions</w:t>
            </w:r>
            <w:r w:rsidR="005C23CB">
              <w:rPr>
                <w:sz w:val="20"/>
                <w:szCs w:val="20"/>
              </w:rPr>
              <w:t>.</w:t>
            </w:r>
          </w:p>
          <w:p w:rsidR="00D17E85" w:rsidRPr="00A86CA5" w:rsidRDefault="00D17E85" w:rsidP="00E715B8">
            <w:pPr>
              <w:pStyle w:val="ListParagraph"/>
              <w:numPr>
                <w:ilvl w:val="0"/>
                <w:numId w:val="22"/>
              </w:numPr>
              <w:ind w:left="291" w:firstLine="0"/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OOP</w:t>
            </w:r>
            <w:r w:rsidR="00F733D7" w:rsidRPr="00A86CA5">
              <w:rPr>
                <w:sz w:val="20"/>
                <w:szCs w:val="20"/>
              </w:rPr>
              <w:t>.</w:t>
            </w:r>
          </w:p>
          <w:p w:rsidR="00E715B8" w:rsidRDefault="00E715B8" w:rsidP="002B63D1">
            <w:pPr>
              <w:ind w:left="291"/>
            </w:pPr>
          </w:p>
        </w:tc>
      </w:tr>
      <w:tr w:rsidR="00705FA0" w:rsidTr="00276379">
        <w:trPr>
          <w:trHeight w:val="2368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705FA0" w:rsidRDefault="00A86CA5" w:rsidP="00367F7F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 w:rsidRPr="00A86CA5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User interface</w:t>
            </w:r>
          </w:p>
          <w:p w:rsidR="00367F7F" w:rsidRDefault="00573E0A" w:rsidP="00367F7F">
            <w:pPr>
              <w:pStyle w:val="ListNumber"/>
              <w:numPr>
                <w:ilvl w:val="0"/>
                <w:numId w:val="0"/>
              </w:numPr>
              <w:ind w:left="720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(XML)</w:t>
            </w:r>
            <w:r w:rsidR="00367F7F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367F7F" w:rsidRDefault="006C1AC0" w:rsidP="00367F7F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Support </w:t>
            </w:r>
            <w:r w:rsidR="000D591E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Multi-</w:t>
            </w:r>
            <w:r w:rsidR="005A0087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screen app.</w:t>
            </w:r>
          </w:p>
          <w:p w:rsidR="000D591E" w:rsidRDefault="00156778" w:rsidP="00CA2A33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Interacti</w:t>
            </w:r>
            <w:r w:rsidR="00CA2A33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ng with UI</w:t>
            </w: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49200A" w:rsidRDefault="0049200A" w:rsidP="0049200A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ConstraintLayout</w:t>
            </w:r>
            <w:r w:rsidR="000243C3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part 1</w:t>
            </w: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367F7F" w:rsidRDefault="00367F7F" w:rsidP="00AB297C">
            <w:pPr>
              <w:pStyle w:val="ListNumber"/>
              <w:numPr>
                <w:ilvl w:val="0"/>
                <w:numId w:val="0"/>
              </w:numPr>
              <w:ind w:left="720"/>
              <w:jc w:val="center"/>
            </w:pP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383357" w:rsidRDefault="00DA1D50" w:rsidP="00434681">
            <w:pPr>
              <w:pStyle w:val="ListParagraph"/>
              <w:numPr>
                <w:ilvl w:val="0"/>
                <w:numId w:val="18"/>
              </w:numPr>
              <w:ind w:left="247" w:hanging="180"/>
            </w:pPr>
            <w:r>
              <w:t>Score</w:t>
            </w:r>
            <w:r w:rsidR="0041244C">
              <w:t xml:space="preserve"> </w:t>
            </w:r>
            <w:r>
              <w:t>Keeper</w:t>
            </w:r>
            <w:r w:rsidR="00183AB1">
              <w:t xml:space="preserve"> App</w:t>
            </w:r>
            <w:r w:rsidR="0041244C">
              <w:t>.</w:t>
            </w:r>
          </w:p>
          <w:p w:rsidR="008C11BD" w:rsidRDefault="008C11BD" w:rsidP="00434681">
            <w:pPr>
              <w:pStyle w:val="ListParagraph"/>
              <w:numPr>
                <w:ilvl w:val="0"/>
                <w:numId w:val="18"/>
              </w:numPr>
              <w:ind w:left="247" w:hanging="180"/>
            </w:pPr>
            <w:r>
              <w:t>Quiz</w:t>
            </w:r>
            <w:r w:rsidR="0048472F">
              <w:t xml:space="preserve"> App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705FA0" w:rsidRDefault="00705FA0" w:rsidP="00CF7EE1">
            <w:r>
              <w:t>Week 2</w:t>
            </w:r>
          </w:p>
          <w:p w:rsidR="00705FA0" w:rsidRDefault="00705FA0" w:rsidP="00CF7EE1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705FA0" w:rsidRDefault="00526CCD" w:rsidP="00A86CA5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 w:rsidRPr="00526CCD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Analyzing components of the architecture</w:t>
            </w:r>
            <w:r w:rsidRPr="00A86CA5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FE1C71" w:rsidRDefault="00FE1C71" w:rsidP="009B36D5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Android</w:t>
            </w:r>
            <w:r w:rsidR="00C87A5E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Activity</w:t>
            </w: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Life</w:t>
            </w:r>
            <w:r w:rsidR="009B36D5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c</w:t>
            </w: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ycle</w:t>
            </w:r>
            <w:r w:rsidR="00C87C28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72094A" w:rsidRPr="0072094A" w:rsidRDefault="00D77FF1" w:rsidP="0072094A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 w:rsidRPr="00A86CA5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User interface</w:t>
            </w:r>
            <w:r w:rsidR="00AB297C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</w:t>
            </w:r>
            <w:r w:rsidR="0072094A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(</w:t>
            </w:r>
            <w:r w:rsidR="00F84FC9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View Groups</w:t>
            </w:r>
            <w:r w:rsidR="0072094A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and Views)</w:t>
            </w:r>
            <w:r w:rsidRPr="00A86CA5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AB297C" w:rsidRPr="00F84FC9" w:rsidRDefault="00AB297C" w:rsidP="0072094A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hAnsi="Arial" w:cs="Arial"/>
                <w:color w:val="31343E"/>
                <w:shd w:val="clear" w:color="auto" w:fill="FFFFFF"/>
              </w:rPr>
              <w:t>Building the layout</w:t>
            </w:r>
            <w:r>
              <w:rPr>
                <w:rFonts w:ascii="Arial" w:hAnsi="Arial" w:cs="Arial"/>
                <w:color w:val="31343E"/>
                <w:shd w:val="clear" w:color="auto" w:fill="FFFFFF"/>
              </w:rPr>
              <w:t>.</w:t>
            </w:r>
          </w:p>
          <w:p w:rsidR="00F84FC9" w:rsidRDefault="00F84FC9" w:rsidP="0072094A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Multiple Screen Resolution</w:t>
            </w:r>
            <w:r w:rsidR="009529EC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</w:t>
            </w:r>
            <w:r w:rsidR="009529EC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Support</w:t>
            </w:r>
            <w:r w:rsidR="00BE2327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8D2167" w:rsidRPr="00AB297C" w:rsidRDefault="008D2167" w:rsidP="009529EC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RTL Support</w:t>
            </w:r>
            <w:r w:rsidR="00B83D9E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F84FC9" w:rsidRDefault="00AB297C" w:rsidP="00F84FC9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Connecting Views to Activity.</w:t>
            </w:r>
          </w:p>
          <w:p w:rsidR="00BE2327" w:rsidRPr="00F84FC9" w:rsidRDefault="00CA2A33" w:rsidP="00F84FC9">
            <w:pPr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Handling user clicks</w:t>
            </w:r>
            <w:r w:rsidR="00FE1C71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AB297C" w:rsidRPr="0072094A" w:rsidRDefault="00AB297C" w:rsidP="00AB297C">
            <w:pPr>
              <w:shd w:val="clear" w:color="auto" w:fill="FFFFFF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</w:p>
        </w:tc>
      </w:tr>
      <w:tr w:rsidR="008520D7" w:rsidTr="00276379">
        <w:trPr>
          <w:trHeight w:val="2368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9255C" w:rsidRDefault="00B9255C" w:rsidP="00B9255C">
            <w:pPr>
              <w:pStyle w:val="ListNumber"/>
              <w:numPr>
                <w:ilvl w:val="0"/>
                <w:numId w:val="0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</w:p>
          <w:p w:rsidR="00EC2EFB" w:rsidRDefault="00EC2EFB" w:rsidP="00367F7F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Recycler View</w:t>
            </w:r>
            <w:r w:rsidR="006168C9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F4459D" w:rsidRDefault="00F4459D" w:rsidP="00AA07A1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ConstraintLayout</w:t>
            </w:r>
            <w:r w:rsidR="00503E80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 </w:t>
            </w:r>
            <w:r w:rsidR="00503E80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 xml:space="preserve">part </w:t>
            </w:r>
            <w:r w:rsidR="00AA07A1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2</w:t>
            </w:r>
            <w:r w:rsidR="0049200A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6168C9" w:rsidRPr="00BA060B" w:rsidRDefault="006A5400" w:rsidP="00367F7F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t>Persisting Application Data</w:t>
            </w:r>
            <w:r w:rsidR="00464D7F">
              <w:t xml:space="preserve"> SQLITE</w:t>
            </w:r>
            <w:r w:rsidR="00981F86">
              <w:t>.</w:t>
            </w:r>
          </w:p>
          <w:p w:rsidR="00BA060B" w:rsidRDefault="00BA060B" w:rsidP="00BA060B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Fragment.</w:t>
            </w:r>
          </w:p>
          <w:p w:rsidR="00BA060B" w:rsidRDefault="00BA060B" w:rsidP="00BA060B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Support tab Mode.</w:t>
            </w:r>
          </w:p>
          <w:p w:rsidR="00BA060B" w:rsidRDefault="00354376" w:rsidP="00E34779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Alert Dialog</w:t>
            </w:r>
            <w:r w:rsidR="00BA060B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512C7D" w:rsidRPr="00890330" w:rsidRDefault="00354376" w:rsidP="00E34779">
            <w:pPr>
              <w:pStyle w:val="ListNumber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View Pager</w:t>
            </w:r>
            <w:r w:rsidR="00E34779"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.</w:t>
            </w:r>
          </w:p>
          <w:p w:rsidR="00BA060B" w:rsidRPr="00A86CA5" w:rsidRDefault="00BA060B" w:rsidP="00BA060B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520D7" w:rsidRDefault="006A5400" w:rsidP="001F7BE1">
            <w:pPr>
              <w:pStyle w:val="ListParagraph"/>
              <w:numPr>
                <w:ilvl w:val="0"/>
                <w:numId w:val="18"/>
              </w:numPr>
              <w:ind w:left="247" w:hanging="180"/>
            </w:pPr>
            <w:r>
              <w:t>CRUD Project for Employee.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520D7" w:rsidRDefault="008520D7" w:rsidP="008520D7">
            <w:r>
              <w:t>Week 3</w:t>
            </w:r>
          </w:p>
          <w:p w:rsidR="008520D7" w:rsidRDefault="008520D7" w:rsidP="008520D7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C80EE7" w:rsidRDefault="00C80EE7" w:rsidP="007607C6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add</w:t>
            </w:r>
            <w:proofErr w:type="gramEnd"/>
            <w:r>
              <w:t xml:space="preserve"> recycler View</w:t>
            </w:r>
            <w:r w:rsidR="00723996">
              <w:t>.</w:t>
            </w:r>
          </w:p>
          <w:p w:rsidR="001E2305" w:rsidRDefault="001E2305" w:rsidP="007607C6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add</w:t>
            </w:r>
            <w:proofErr w:type="gramEnd"/>
            <w:r>
              <w:t xml:space="preserve"> View</w:t>
            </w:r>
            <w:r w:rsidR="00715ABB">
              <w:t xml:space="preserve"> </w:t>
            </w:r>
            <w:r>
              <w:t>Pager.</w:t>
            </w:r>
          </w:p>
          <w:p w:rsidR="004611CF" w:rsidRDefault="00981F86" w:rsidP="007607C6">
            <w:pPr>
              <w:pStyle w:val="ListParagraph"/>
              <w:numPr>
                <w:ilvl w:val="0"/>
                <w:numId w:val="27"/>
              </w:numPr>
            </w:pPr>
            <w:r>
              <w:t>Threads and Async Task</w:t>
            </w:r>
          </w:p>
          <w:p w:rsidR="00981F86" w:rsidRDefault="004611CF" w:rsidP="004611CF">
            <w:pPr>
              <w:pStyle w:val="ListParagraph"/>
              <w:ind w:left="607"/>
            </w:pPr>
            <w:r>
              <w:t>To make background tasks</w:t>
            </w:r>
            <w:r w:rsidR="00981F86">
              <w:t>.</w:t>
            </w:r>
          </w:p>
          <w:p w:rsidR="00A20909" w:rsidRDefault="00A20909" w:rsidP="007607C6">
            <w:pPr>
              <w:pStyle w:val="ListParagraph"/>
              <w:numPr>
                <w:ilvl w:val="0"/>
                <w:numId w:val="27"/>
              </w:numPr>
            </w:pPr>
            <w:r>
              <w:t>Select statement.</w:t>
            </w:r>
          </w:p>
          <w:p w:rsidR="00A20909" w:rsidRDefault="00A20909" w:rsidP="007607C6">
            <w:pPr>
              <w:pStyle w:val="ListParagraph"/>
              <w:numPr>
                <w:ilvl w:val="0"/>
                <w:numId w:val="27"/>
              </w:numPr>
            </w:pPr>
            <w:r>
              <w:t>Insert statement.</w:t>
            </w:r>
          </w:p>
          <w:p w:rsidR="00A20909" w:rsidRDefault="00A20909" w:rsidP="007607C6">
            <w:pPr>
              <w:pStyle w:val="ListParagraph"/>
              <w:numPr>
                <w:ilvl w:val="0"/>
                <w:numId w:val="27"/>
              </w:numPr>
            </w:pPr>
            <w:r>
              <w:t>Delete stateme</w:t>
            </w:r>
            <w:bookmarkStart w:id="0" w:name="_GoBack"/>
            <w:bookmarkEnd w:id="0"/>
            <w:r>
              <w:t>nt.</w:t>
            </w:r>
          </w:p>
          <w:p w:rsidR="007020E8" w:rsidRDefault="00A20909" w:rsidP="007607C6">
            <w:pPr>
              <w:pStyle w:val="ListParagraph"/>
              <w:numPr>
                <w:ilvl w:val="0"/>
                <w:numId w:val="27"/>
              </w:numPr>
            </w:pPr>
            <w:r>
              <w:t>Update Statements</w:t>
            </w:r>
            <w:r w:rsidR="00DF0A79">
              <w:t>.</w:t>
            </w:r>
          </w:p>
          <w:p w:rsidR="007607C6" w:rsidRDefault="007607C6" w:rsidP="007607C6">
            <w:pPr>
              <w:pStyle w:val="ListParagraph"/>
              <w:numPr>
                <w:ilvl w:val="0"/>
                <w:numId w:val="27"/>
              </w:numPr>
            </w:pPr>
            <w:r>
              <w:t>Support Tab-mode.</w:t>
            </w:r>
          </w:p>
          <w:p w:rsidR="007607C6" w:rsidRDefault="007607C6" w:rsidP="007607C6">
            <w:pPr>
              <w:pStyle w:val="ListParagraph"/>
              <w:numPr>
                <w:ilvl w:val="0"/>
                <w:numId w:val="27"/>
              </w:numPr>
            </w:pPr>
            <w:r>
              <w:t>Add Fragment and understand life Cycle.</w:t>
            </w:r>
          </w:p>
          <w:p w:rsidR="008520D7" w:rsidRPr="007607C6" w:rsidRDefault="007607C6" w:rsidP="007607C6">
            <w:pPr>
              <w:pStyle w:val="ListParagraph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t>Make alert dialog.</w:t>
            </w:r>
          </w:p>
        </w:tc>
      </w:tr>
      <w:tr w:rsidR="00290371" w:rsidTr="00276379">
        <w:trPr>
          <w:trHeight w:val="2368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90371" w:rsidRDefault="00290371" w:rsidP="00A70834">
            <w:pPr>
              <w:pStyle w:val="ListNumber"/>
              <w:numPr>
                <w:ilvl w:val="0"/>
                <w:numId w:val="46"/>
              </w:numPr>
              <w:rPr>
                <w:rFonts w:ascii="Arial" w:eastAsia="Times New Roman" w:hAnsi="Arial" w:cs="Arial"/>
                <w:color w:val="3134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1343E"/>
                <w:sz w:val="20"/>
                <w:szCs w:val="20"/>
              </w:rPr>
              <w:t>Kotlin Programming Language.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90371" w:rsidRDefault="005124F6" w:rsidP="005124F6">
            <w:pPr>
              <w:pStyle w:val="ListParagraph"/>
              <w:numPr>
                <w:ilvl w:val="0"/>
                <w:numId w:val="18"/>
              </w:numPr>
              <w:ind w:left="247" w:hanging="180"/>
            </w:pPr>
            <w:r>
              <w:t xml:space="preserve">Examples on </w:t>
            </w:r>
            <w:r>
              <w:t>Kotlin</w:t>
            </w:r>
            <w:r>
              <w:t>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90371" w:rsidRDefault="00290371" w:rsidP="00290371">
            <w:r>
              <w:t xml:space="preserve">Week </w:t>
            </w:r>
            <w:r>
              <w:t>4</w:t>
            </w:r>
          </w:p>
          <w:p w:rsidR="00290371" w:rsidRDefault="00290371" w:rsidP="001C3AB1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290371" w:rsidRPr="00A86CA5" w:rsidRDefault="00290371" w:rsidP="009A2E68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 xml:space="preserve">Create </w:t>
            </w:r>
            <w:proofErr w:type="gramStart"/>
            <w:r w:rsidR="009A2E68">
              <w:rPr>
                <w:sz w:val="20"/>
                <w:szCs w:val="20"/>
              </w:rPr>
              <w:t xml:space="preserve">Kotlin </w:t>
            </w:r>
            <w:r w:rsidRPr="00A86CA5">
              <w:rPr>
                <w:sz w:val="20"/>
                <w:szCs w:val="20"/>
              </w:rPr>
              <w:t xml:space="preserve"> </w:t>
            </w:r>
            <w:r w:rsidRPr="000E34B8">
              <w:t>Syntax</w:t>
            </w:r>
            <w:proofErr w:type="gramEnd"/>
            <w:r w:rsidRPr="00A86CA5">
              <w:rPr>
                <w:sz w:val="20"/>
                <w:szCs w:val="20"/>
              </w:rPr>
              <w:t xml:space="preserve"> and variable.</w:t>
            </w:r>
          </w:p>
          <w:p w:rsidR="00290371" w:rsidRPr="00A86CA5" w:rsidRDefault="00290371" w:rsidP="00A70834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Conditional statements and dealing with Methods.</w:t>
            </w:r>
          </w:p>
          <w:p w:rsidR="00290371" w:rsidRDefault="00290371" w:rsidP="00A70834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Learning loops.</w:t>
            </w:r>
          </w:p>
          <w:p w:rsidR="00290371" w:rsidRPr="00A86CA5" w:rsidRDefault="00290371" w:rsidP="00A70834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Exceptions.</w:t>
            </w:r>
          </w:p>
          <w:p w:rsidR="00290371" w:rsidRPr="005254B9" w:rsidRDefault="00290371" w:rsidP="005254B9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A86CA5">
              <w:rPr>
                <w:sz w:val="20"/>
                <w:szCs w:val="20"/>
              </w:rPr>
              <w:t>OOP.</w:t>
            </w:r>
          </w:p>
        </w:tc>
      </w:tr>
      <w:tr w:rsidR="00290371" w:rsidTr="009B0319">
        <w:trPr>
          <w:trHeight w:val="2890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90371" w:rsidRDefault="00290371" w:rsidP="001C3AB1">
            <w:pPr>
              <w:pStyle w:val="ListNumber"/>
              <w:numPr>
                <w:ilvl w:val="0"/>
                <w:numId w:val="26"/>
              </w:numPr>
              <w:ind w:left="540"/>
            </w:pPr>
            <w:r>
              <w:lastRenderedPageBreak/>
              <w:t>Continue Persisting Application Data Storage:</w:t>
            </w:r>
          </w:p>
          <w:p w:rsidR="00290371" w:rsidRDefault="00290371" w:rsidP="001C3AB1">
            <w:pPr>
              <w:pStyle w:val="ListNumber"/>
              <w:numPr>
                <w:ilvl w:val="0"/>
                <w:numId w:val="32"/>
              </w:numPr>
            </w:pPr>
            <w:r>
              <w:t>SQLITE database.</w:t>
            </w:r>
          </w:p>
          <w:p w:rsidR="00290371" w:rsidRDefault="00290371" w:rsidP="001C3AB1">
            <w:pPr>
              <w:pStyle w:val="ListNumber"/>
              <w:numPr>
                <w:ilvl w:val="0"/>
                <w:numId w:val="26"/>
              </w:numPr>
              <w:ind w:left="540"/>
            </w:pPr>
            <w:r>
              <w:t>Handling Multi-User Types.</w:t>
            </w:r>
          </w:p>
          <w:p w:rsidR="00290371" w:rsidRDefault="00290371" w:rsidP="001C3AB1">
            <w:pPr>
              <w:pStyle w:val="ListNumber"/>
              <w:numPr>
                <w:ilvl w:val="0"/>
                <w:numId w:val="26"/>
              </w:numPr>
              <w:ind w:left="540"/>
            </w:pPr>
            <w:r>
              <w:t>Content Provider.</w:t>
            </w:r>
          </w:p>
          <w:p w:rsidR="00290371" w:rsidRDefault="00290371" w:rsidP="001C3AB1">
            <w:pPr>
              <w:pStyle w:val="ListNumber"/>
              <w:numPr>
                <w:ilvl w:val="0"/>
                <w:numId w:val="26"/>
              </w:numPr>
              <w:ind w:left="540"/>
            </w:pPr>
            <w:r>
              <w:t>Animations.</w:t>
            </w:r>
          </w:p>
          <w:p w:rsidR="00290371" w:rsidRDefault="00290371" w:rsidP="001C3AB1">
            <w:pPr>
              <w:pStyle w:val="ListNumber"/>
              <w:numPr>
                <w:ilvl w:val="0"/>
                <w:numId w:val="26"/>
              </w:numPr>
              <w:ind w:left="540"/>
            </w:pPr>
            <w:r>
              <w:t>Android Architecture Components</w:t>
            </w:r>
            <w:r>
              <w:t>:</w:t>
            </w:r>
          </w:p>
          <w:p w:rsidR="00290371" w:rsidRDefault="00290371" w:rsidP="000700CD">
            <w:pPr>
              <w:pStyle w:val="ListNumber"/>
              <w:numPr>
                <w:ilvl w:val="1"/>
                <w:numId w:val="26"/>
              </w:numPr>
              <w:ind w:left="810" w:hanging="270"/>
            </w:pPr>
            <w:r>
              <w:t>Room.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90371" w:rsidRDefault="00290371" w:rsidP="001C3AB1">
            <w:pPr>
              <w:pStyle w:val="ListParagraph"/>
              <w:numPr>
                <w:ilvl w:val="0"/>
                <w:numId w:val="31"/>
              </w:numPr>
              <w:ind w:left="247" w:hanging="180"/>
            </w:pPr>
            <w:r>
              <w:t>Hotel management system App.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290371" w:rsidRDefault="00290371" w:rsidP="009B0319">
            <w:r>
              <w:t xml:space="preserve">Week </w:t>
            </w:r>
            <w:r w:rsidR="009B0319">
              <w:t>5</w:t>
            </w:r>
          </w:p>
          <w:p w:rsidR="00290371" w:rsidRDefault="00290371" w:rsidP="001C3AB1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290371" w:rsidRDefault="00290371" w:rsidP="00D270DA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Making an app for Hotel management system.</w:t>
            </w:r>
          </w:p>
          <w:p w:rsidR="00290371" w:rsidRDefault="00290371" w:rsidP="00D270DA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Making an app which supports different types of users</w:t>
            </w:r>
          </w:p>
          <w:p w:rsidR="00290371" w:rsidRDefault="00290371" w:rsidP="00D270DA">
            <w:pPr>
              <w:pStyle w:val="ListParagraph"/>
              <w:ind w:left="517"/>
              <w:rPr>
                <w:lang w:bidi="ar-EG"/>
              </w:rPr>
            </w:pPr>
            <w:r>
              <w:rPr>
                <w:lang w:bidi="ar-EG"/>
              </w:rPr>
              <w:t>With different authority.</w:t>
            </w:r>
          </w:p>
          <w:p w:rsidR="00290371" w:rsidRDefault="00290371" w:rsidP="00D270DA">
            <w:pPr>
              <w:pStyle w:val="ListParagraph"/>
              <w:numPr>
                <w:ilvl w:val="0"/>
                <w:numId w:val="41"/>
              </w:numPr>
            </w:pPr>
            <w:r>
              <w:rPr>
                <w:lang w:bidi="ar-EG"/>
              </w:rPr>
              <w:t>Make database accessible by other apps using content Provider.</w:t>
            </w:r>
          </w:p>
        </w:tc>
      </w:tr>
      <w:tr w:rsidR="00BB0C51" w:rsidTr="00276379">
        <w:trPr>
          <w:trHeight w:val="811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BB0C51">
            <w:pPr>
              <w:pStyle w:val="ListNumber"/>
              <w:numPr>
                <w:ilvl w:val="0"/>
                <w:numId w:val="26"/>
              </w:numPr>
              <w:ind w:left="450" w:hanging="270"/>
              <w:jc w:val="both"/>
            </w:pPr>
            <w:r>
              <w:t>Persisting Application Data(Multi-storage    Options):</w:t>
            </w:r>
          </w:p>
          <w:p w:rsidR="00BB0C51" w:rsidRDefault="00BB0C51" w:rsidP="00BB0C51">
            <w:pPr>
              <w:pStyle w:val="ListNumber"/>
              <w:numPr>
                <w:ilvl w:val="0"/>
                <w:numId w:val="29"/>
              </w:numPr>
              <w:ind w:left="1170" w:hanging="270"/>
              <w:jc w:val="both"/>
            </w:pPr>
            <w:r>
              <w:t>Internal Storage.</w:t>
            </w:r>
          </w:p>
          <w:p w:rsidR="00BB0C51" w:rsidRDefault="00BB0C51" w:rsidP="00BB0C51">
            <w:pPr>
              <w:pStyle w:val="ListNumber"/>
              <w:numPr>
                <w:ilvl w:val="0"/>
                <w:numId w:val="29"/>
              </w:numPr>
              <w:ind w:left="1170" w:hanging="270"/>
              <w:jc w:val="both"/>
            </w:pPr>
            <w:r>
              <w:t>External Storage.</w:t>
            </w:r>
          </w:p>
          <w:p w:rsidR="00BB0C51" w:rsidRDefault="00BB0C51" w:rsidP="00BB0C51">
            <w:pPr>
              <w:pStyle w:val="ListNumber"/>
              <w:numPr>
                <w:ilvl w:val="0"/>
                <w:numId w:val="29"/>
              </w:numPr>
              <w:ind w:left="1170" w:hanging="270"/>
              <w:jc w:val="both"/>
            </w:pPr>
            <w:r>
              <w:t>Shared Preferences.</w:t>
            </w:r>
          </w:p>
          <w:p w:rsidR="00BB0C51" w:rsidRDefault="00BB0C51" w:rsidP="00BB0C51">
            <w:pPr>
              <w:pStyle w:val="ListNumber"/>
              <w:numPr>
                <w:ilvl w:val="0"/>
                <w:numId w:val="29"/>
              </w:numPr>
              <w:ind w:left="1170" w:hanging="270"/>
              <w:jc w:val="both"/>
            </w:pPr>
            <w:r>
              <w:t>SQLITE database.</w:t>
            </w:r>
          </w:p>
          <w:p w:rsidR="00BB0C51" w:rsidRDefault="00BB0C51" w:rsidP="00BB0C51">
            <w:pPr>
              <w:pStyle w:val="ListNumber"/>
              <w:numPr>
                <w:ilvl w:val="0"/>
                <w:numId w:val="26"/>
              </w:numPr>
              <w:ind w:left="540"/>
              <w:jc w:val="both"/>
            </w:pPr>
            <w:r>
              <w:t>Record sounds and dealing with images.</w:t>
            </w:r>
          </w:p>
          <w:p w:rsidR="00BB0C51" w:rsidRDefault="00BB0C51" w:rsidP="00BB0C51">
            <w:pPr>
              <w:pStyle w:val="ListNumber"/>
              <w:numPr>
                <w:ilvl w:val="0"/>
                <w:numId w:val="26"/>
              </w:numPr>
              <w:ind w:left="540"/>
            </w:pPr>
            <w:r>
              <w:t>Android Architecture Components:</w:t>
            </w:r>
          </w:p>
          <w:p w:rsidR="00BB0C51" w:rsidRDefault="00BB0C51" w:rsidP="00BB0C51">
            <w:pPr>
              <w:pStyle w:val="ListNumber"/>
              <w:numPr>
                <w:ilvl w:val="1"/>
                <w:numId w:val="26"/>
              </w:numPr>
              <w:ind w:left="900"/>
            </w:pPr>
            <w:proofErr w:type="spellStart"/>
            <w:r>
              <w:t>DataBinding</w:t>
            </w:r>
            <w:proofErr w:type="spellEnd"/>
            <w:r>
              <w:t>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1C3AB1">
            <w:pPr>
              <w:pStyle w:val="ListParagraph"/>
              <w:ind w:left="427"/>
            </w:pPr>
          </w:p>
          <w:p w:rsidR="00BB0C51" w:rsidRDefault="00BB0C51" w:rsidP="001C3AB1">
            <w:pPr>
              <w:pStyle w:val="ListParagraph"/>
              <w:numPr>
                <w:ilvl w:val="0"/>
                <w:numId w:val="30"/>
              </w:numPr>
              <w:ind w:left="427"/>
            </w:pPr>
            <w:r>
              <w:t>Note App.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9B0319">
            <w:r>
              <w:t xml:space="preserve">Week </w:t>
            </w:r>
            <w:r w:rsidR="009B0319">
              <w:t>6</w:t>
            </w:r>
          </w:p>
          <w:p w:rsidR="00BB0C51" w:rsidRDefault="00BB0C51" w:rsidP="00BB0C51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Save and read data from internal storage.</w:t>
            </w:r>
          </w:p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Save and read data from External storage.</w:t>
            </w:r>
          </w:p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Shared preferences.</w:t>
            </w:r>
          </w:p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Create Database and tables.</w:t>
            </w:r>
          </w:p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Record sounds.</w:t>
            </w:r>
          </w:p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t>Picking images from gallery or Camera.</w:t>
            </w:r>
          </w:p>
        </w:tc>
      </w:tr>
      <w:tr w:rsidR="00BB0C51" w:rsidTr="00276379">
        <w:trPr>
          <w:trHeight w:val="811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D8034B">
            <w:pPr>
              <w:pStyle w:val="ListParagraph"/>
              <w:numPr>
                <w:ilvl w:val="0"/>
                <w:numId w:val="26"/>
              </w:numPr>
              <w:ind w:left="540"/>
            </w:pPr>
            <w:r>
              <w:t>Services.</w:t>
            </w:r>
          </w:p>
          <w:p w:rsidR="00BB0C51" w:rsidRDefault="00BB0C51" w:rsidP="00D8034B">
            <w:pPr>
              <w:pStyle w:val="ListNumber"/>
              <w:numPr>
                <w:ilvl w:val="0"/>
                <w:numId w:val="26"/>
              </w:numPr>
              <w:ind w:left="540"/>
              <w:jc w:val="both"/>
            </w:pPr>
            <w:r>
              <w:t>Broadcast Receiver.</w:t>
            </w:r>
          </w:p>
          <w:p w:rsidR="00BB0C51" w:rsidRDefault="00BB0C51" w:rsidP="00910CE3">
            <w:pPr>
              <w:pStyle w:val="ListNumber"/>
              <w:numPr>
                <w:ilvl w:val="0"/>
                <w:numId w:val="26"/>
              </w:numPr>
              <w:ind w:left="540"/>
              <w:jc w:val="both"/>
            </w:pPr>
            <w:r>
              <w:t>Play Music using EXO library.</w:t>
            </w:r>
          </w:p>
          <w:p w:rsidR="00BB0C51" w:rsidRDefault="00BB0C51" w:rsidP="00D8034B">
            <w:pPr>
              <w:pStyle w:val="ListNumber"/>
              <w:numPr>
                <w:ilvl w:val="0"/>
                <w:numId w:val="26"/>
              </w:numPr>
              <w:ind w:left="540"/>
              <w:jc w:val="both"/>
            </w:pPr>
            <w:r>
              <w:t>Animations.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1C3AB1">
            <w:pPr>
              <w:pStyle w:val="ListParagraph"/>
              <w:numPr>
                <w:ilvl w:val="0"/>
                <w:numId w:val="18"/>
              </w:numPr>
              <w:ind w:left="247" w:hanging="180"/>
            </w:pPr>
            <w:r>
              <w:t>Sound Player App.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290D23">
            <w:r>
              <w:t xml:space="preserve">Week </w:t>
            </w:r>
            <w:r>
              <w:t>7</w:t>
            </w:r>
          </w:p>
          <w:p w:rsidR="00BB0C51" w:rsidRDefault="00BB0C51" w:rsidP="001C3AB1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Services</w:t>
            </w:r>
            <w:r>
              <w:t xml:space="preserve"> to run your app in background</w:t>
            </w:r>
            <w:r>
              <w:t>.</w:t>
            </w:r>
          </w:p>
          <w:p w:rsidR="00BB0C51" w:rsidRDefault="00BB0C51" w:rsidP="00BB0C51">
            <w:pPr>
              <w:pStyle w:val="ListParagraph"/>
              <w:numPr>
                <w:ilvl w:val="0"/>
                <w:numId w:val="48"/>
              </w:numPr>
            </w:pPr>
            <w:r>
              <w:t>Broadcast Receiver</w:t>
            </w:r>
            <w:r>
              <w:t xml:space="preserve"> to stop music when low Battery</w:t>
            </w:r>
            <w:r>
              <w:t>.</w:t>
            </w:r>
          </w:p>
        </w:tc>
      </w:tr>
      <w:tr w:rsidR="00BB0C51" w:rsidTr="00276379">
        <w:trPr>
          <w:trHeight w:val="900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4E7863">
            <w:pPr>
              <w:pStyle w:val="ListNumber"/>
              <w:numPr>
                <w:ilvl w:val="0"/>
                <w:numId w:val="31"/>
              </w:numPr>
              <w:ind w:left="540"/>
            </w:pPr>
            <w:r>
              <w:t>Animations</w:t>
            </w:r>
            <w:r>
              <w:t>.</w:t>
            </w:r>
          </w:p>
          <w:p w:rsidR="00BB0C51" w:rsidRDefault="00BB0C51" w:rsidP="004E7863">
            <w:pPr>
              <w:pStyle w:val="ListNumber"/>
              <w:numPr>
                <w:ilvl w:val="0"/>
                <w:numId w:val="31"/>
              </w:numPr>
              <w:ind w:left="540"/>
            </w:pPr>
            <w:r>
              <w:t>Networking:</w:t>
            </w:r>
          </w:p>
          <w:p w:rsidR="00BB0C51" w:rsidRDefault="00BB0C51" w:rsidP="00C835BA">
            <w:pPr>
              <w:pStyle w:val="ListNumber"/>
              <w:numPr>
                <w:ilvl w:val="0"/>
                <w:numId w:val="38"/>
              </w:numPr>
              <w:ind w:hanging="450"/>
            </w:pPr>
            <w:r>
              <w:t>Web APIs.</w:t>
            </w:r>
          </w:p>
          <w:p w:rsidR="00BB0C51" w:rsidRDefault="00BB0C51" w:rsidP="00C835BA">
            <w:pPr>
              <w:pStyle w:val="ListNumber"/>
              <w:numPr>
                <w:ilvl w:val="0"/>
                <w:numId w:val="38"/>
              </w:numPr>
              <w:ind w:hanging="450"/>
            </w:pPr>
            <w:r>
              <w:t>Internet Connection.</w:t>
            </w:r>
          </w:p>
          <w:p w:rsidR="00BB0C51" w:rsidRDefault="00BB0C51" w:rsidP="00C835BA">
            <w:pPr>
              <w:pStyle w:val="ListNumber"/>
              <w:numPr>
                <w:ilvl w:val="0"/>
                <w:numId w:val="38"/>
              </w:numPr>
              <w:ind w:hanging="450"/>
            </w:pPr>
            <w:r>
              <w:t>JSON.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396F1C">
            <w:pPr>
              <w:pStyle w:val="ListParagraph"/>
              <w:numPr>
                <w:ilvl w:val="0"/>
                <w:numId w:val="31"/>
              </w:numPr>
              <w:ind w:left="247" w:hanging="180"/>
            </w:pPr>
            <w:r>
              <w:t>Movie App.</w:t>
            </w:r>
          </w:p>
          <w:p w:rsidR="00BB0C51" w:rsidRDefault="00BB0C51" w:rsidP="00FD4A00">
            <w:pPr>
              <w:pStyle w:val="ListParagraph"/>
              <w:numPr>
                <w:ilvl w:val="0"/>
                <w:numId w:val="31"/>
              </w:numPr>
              <w:ind w:left="247" w:hanging="180"/>
            </w:pPr>
            <w:r>
              <w:t>Homework (</w:t>
            </w:r>
            <w:r>
              <w:t>New</w:t>
            </w:r>
            <w:r>
              <w:t>s</w:t>
            </w:r>
            <w:r>
              <w:t xml:space="preserve"> </w:t>
            </w:r>
            <w:r>
              <w:t>App).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290D23">
            <w:r>
              <w:t xml:space="preserve">Week </w:t>
            </w:r>
            <w:r>
              <w:t>8</w:t>
            </w:r>
          </w:p>
          <w:p w:rsidR="00BB0C51" w:rsidRDefault="00BB0C51" w:rsidP="000B2188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B0C51" w:rsidRDefault="00BB0C51" w:rsidP="009405C6">
            <w:pPr>
              <w:pStyle w:val="ListParagraph"/>
              <w:numPr>
                <w:ilvl w:val="0"/>
                <w:numId w:val="36"/>
              </w:numPr>
              <w:ind w:left="517" w:hanging="270"/>
              <w:rPr>
                <w:lang w:bidi="ar-EG"/>
              </w:rPr>
            </w:pPr>
            <w:r>
              <w:rPr>
                <w:lang w:bidi="ar-EG"/>
              </w:rPr>
              <w:t>Make recycler View and populate it with list of Movies using APIs.</w:t>
            </w:r>
          </w:p>
          <w:p w:rsidR="00BB0C51" w:rsidRDefault="00BB0C51" w:rsidP="00485E7F">
            <w:pPr>
              <w:pStyle w:val="ListParagraph"/>
              <w:numPr>
                <w:ilvl w:val="0"/>
                <w:numId w:val="36"/>
              </w:numPr>
              <w:ind w:left="517" w:hanging="270"/>
              <w:rPr>
                <w:lang w:bidi="ar-EG"/>
              </w:rPr>
            </w:pPr>
            <w:r>
              <w:rPr>
                <w:lang w:bidi="ar-EG"/>
              </w:rPr>
              <w:t>Make Http Connection to get movies using APIs.</w:t>
            </w:r>
          </w:p>
          <w:p w:rsidR="00BB0C51" w:rsidRDefault="00BB0C51" w:rsidP="00FC23C4">
            <w:pPr>
              <w:pStyle w:val="ListParagraph"/>
              <w:numPr>
                <w:ilvl w:val="0"/>
                <w:numId w:val="36"/>
              </w:numPr>
              <w:ind w:left="517" w:hanging="270"/>
              <w:rPr>
                <w:lang w:bidi="ar-EG"/>
              </w:rPr>
            </w:pPr>
            <w:r>
              <w:rPr>
                <w:lang w:bidi="ar-EG"/>
              </w:rPr>
              <w:t>Understand JSON format.</w:t>
            </w:r>
          </w:p>
          <w:p w:rsidR="00BB0C51" w:rsidRDefault="00BB0C51" w:rsidP="00FC23C4">
            <w:pPr>
              <w:pStyle w:val="ListParagraph"/>
              <w:numPr>
                <w:ilvl w:val="0"/>
                <w:numId w:val="36"/>
              </w:numPr>
              <w:ind w:left="517" w:hanging="270"/>
              <w:rPr>
                <w:rFonts w:hint="cs"/>
                <w:rtl/>
                <w:lang w:bidi="ar-EG"/>
              </w:rPr>
            </w:pPr>
            <w:r>
              <w:t>Resizing images.</w:t>
            </w:r>
          </w:p>
        </w:tc>
      </w:tr>
      <w:tr w:rsidR="00BB0C51" w:rsidTr="00276379">
        <w:trPr>
          <w:trHeight w:val="811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11415F">
            <w:pPr>
              <w:pStyle w:val="ListNumber"/>
              <w:numPr>
                <w:ilvl w:val="0"/>
                <w:numId w:val="37"/>
              </w:numPr>
              <w:ind w:left="540"/>
            </w:pPr>
            <w:r>
              <w:t>Retrofit library.</w:t>
            </w:r>
          </w:p>
          <w:p w:rsidR="00BB0C51" w:rsidRDefault="00BB0C51" w:rsidP="00E6448F">
            <w:pPr>
              <w:pStyle w:val="ListNumber"/>
              <w:numPr>
                <w:ilvl w:val="0"/>
                <w:numId w:val="37"/>
              </w:numPr>
              <w:ind w:left="540"/>
            </w:pPr>
            <w:r>
              <w:t>Animations</w:t>
            </w:r>
            <w:r>
              <w:t>.</w:t>
            </w:r>
          </w:p>
          <w:p w:rsidR="00BB0C51" w:rsidRDefault="00BB0C51" w:rsidP="00E6448F">
            <w:pPr>
              <w:pStyle w:val="ListNumber"/>
              <w:numPr>
                <w:ilvl w:val="0"/>
                <w:numId w:val="37"/>
              </w:numPr>
              <w:ind w:left="540"/>
            </w:pPr>
            <w:r>
              <w:t>Google Maps.</w:t>
            </w:r>
          </w:p>
          <w:p w:rsidR="00BB0C51" w:rsidRDefault="00BB0C51" w:rsidP="00A9056D">
            <w:pPr>
              <w:pStyle w:val="ListNumber"/>
              <w:numPr>
                <w:ilvl w:val="0"/>
                <w:numId w:val="37"/>
              </w:numPr>
              <w:ind w:left="540"/>
            </w:pPr>
            <w:r>
              <w:t>GPS.</w:t>
            </w:r>
          </w:p>
          <w:p w:rsidR="00BB0C51" w:rsidRDefault="00BB0C51" w:rsidP="00CC051A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6703B1">
            <w:pPr>
              <w:pStyle w:val="ListParagraph"/>
              <w:numPr>
                <w:ilvl w:val="0"/>
                <w:numId w:val="31"/>
              </w:numPr>
              <w:ind w:left="247" w:hanging="180"/>
            </w:pPr>
            <w:r>
              <w:t>Weather App</w:t>
            </w:r>
            <w:r>
              <w:t>.</w:t>
            </w:r>
          </w:p>
          <w:p w:rsidR="00BB0C51" w:rsidRDefault="00BB0C51" w:rsidP="00CF7EE1"/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290D23">
            <w:r>
              <w:t xml:space="preserve">Week </w:t>
            </w:r>
            <w:r>
              <w:t>9</w:t>
            </w:r>
          </w:p>
          <w:p w:rsidR="00BB0C51" w:rsidRDefault="00BB0C51" w:rsidP="000B2188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B0C51" w:rsidRDefault="00BB0C51" w:rsidP="0045666D">
            <w:pPr>
              <w:pStyle w:val="ListParagraph"/>
              <w:numPr>
                <w:ilvl w:val="0"/>
                <w:numId w:val="39"/>
              </w:numPr>
            </w:pPr>
            <w:r>
              <w:t>Use Google Maps.</w:t>
            </w:r>
          </w:p>
          <w:p w:rsidR="00BB0C51" w:rsidRDefault="00BB0C51" w:rsidP="00017B20">
            <w:pPr>
              <w:pStyle w:val="ListParagraph"/>
              <w:numPr>
                <w:ilvl w:val="0"/>
                <w:numId w:val="39"/>
              </w:numPr>
            </w:pPr>
            <w:r>
              <w:t>GPS.</w:t>
            </w:r>
          </w:p>
          <w:p w:rsidR="00BB0C51" w:rsidRDefault="00BB0C51" w:rsidP="00E93D17">
            <w:pPr>
              <w:pStyle w:val="ListParagraph"/>
              <w:numPr>
                <w:ilvl w:val="0"/>
                <w:numId w:val="39"/>
              </w:numPr>
            </w:pPr>
            <w:r>
              <w:t xml:space="preserve">Use Weather API  to get </w:t>
            </w:r>
          </w:p>
          <w:p w:rsidR="00BB0C51" w:rsidRDefault="00BB0C51" w:rsidP="0045666D">
            <w:pPr>
              <w:pStyle w:val="ListParagraph"/>
              <w:numPr>
                <w:ilvl w:val="0"/>
                <w:numId w:val="39"/>
              </w:numPr>
            </w:pPr>
            <w:r>
              <w:t>Add Animation for improving app.</w:t>
            </w:r>
          </w:p>
        </w:tc>
      </w:tr>
      <w:tr w:rsidR="00BB0C51" w:rsidTr="00276379">
        <w:trPr>
          <w:trHeight w:val="766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A15FB6">
            <w:pPr>
              <w:pStyle w:val="ListNumber"/>
              <w:numPr>
                <w:ilvl w:val="2"/>
                <w:numId w:val="42"/>
              </w:numPr>
            </w:pPr>
            <w:r>
              <w:t>Android Architecture Components:</w:t>
            </w:r>
          </w:p>
          <w:p w:rsidR="00BB0C51" w:rsidRDefault="00BB0C51" w:rsidP="009B6527">
            <w:pPr>
              <w:pStyle w:val="ListNumber"/>
              <w:numPr>
                <w:ilvl w:val="3"/>
                <w:numId w:val="42"/>
              </w:numPr>
              <w:ind w:left="1260" w:hanging="270"/>
            </w:pPr>
            <w:proofErr w:type="spellStart"/>
            <w:r>
              <w:t>DataBinding</w:t>
            </w:r>
            <w:proofErr w:type="spellEnd"/>
            <w:r>
              <w:t>.</w:t>
            </w:r>
          </w:p>
          <w:p w:rsidR="00BB0C51" w:rsidRDefault="00BB0C51" w:rsidP="009B6527">
            <w:pPr>
              <w:pStyle w:val="ListNumber"/>
              <w:numPr>
                <w:ilvl w:val="3"/>
                <w:numId w:val="42"/>
              </w:numPr>
              <w:ind w:left="1260" w:hanging="270"/>
            </w:pPr>
            <w:proofErr w:type="spellStart"/>
            <w:r>
              <w:t>ViewModel</w:t>
            </w:r>
            <w:proofErr w:type="spellEnd"/>
            <w:r>
              <w:t>.</w:t>
            </w:r>
          </w:p>
          <w:p w:rsidR="00BB0C51" w:rsidRDefault="00BB0C51" w:rsidP="00896E87">
            <w:pPr>
              <w:pStyle w:val="ListNumber"/>
              <w:numPr>
                <w:ilvl w:val="3"/>
                <w:numId w:val="42"/>
              </w:numPr>
              <w:ind w:left="1260" w:hanging="270"/>
            </w:pPr>
            <w:proofErr w:type="spellStart"/>
            <w:r>
              <w:t>LiveData</w:t>
            </w:r>
            <w:proofErr w:type="spellEnd"/>
            <w:r>
              <w:t>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B958AC">
            <w:pPr>
              <w:pStyle w:val="ListParagraph"/>
              <w:numPr>
                <w:ilvl w:val="0"/>
                <w:numId w:val="42"/>
              </w:numPr>
            </w:pPr>
            <w:r>
              <w:t>Sun flower App.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290D23">
            <w:r>
              <w:t xml:space="preserve">Week </w:t>
            </w:r>
            <w:r>
              <w:t>10</w:t>
            </w:r>
          </w:p>
          <w:p w:rsidR="00BB0C51" w:rsidRDefault="00BB0C51" w:rsidP="000B2188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B0C51" w:rsidRDefault="00BB0C51" w:rsidP="00347FC3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Learn android architecture MVVM</w:t>
            </w:r>
          </w:p>
          <w:p w:rsidR="00BB0C51" w:rsidRDefault="00BB0C51" w:rsidP="006E70EC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DataBinding</w:t>
            </w:r>
            <w:proofErr w:type="spellEnd"/>
            <w:r>
              <w:rPr>
                <w:lang w:bidi="ar-EG"/>
              </w:rPr>
              <w:t>.</w:t>
            </w:r>
          </w:p>
          <w:p w:rsidR="00BB0C51" w:rsidRDefault="00BB0C51" w:rsidP="006E70EC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ViewModel</w:t>
            </w:r>
            <w:proofErr w:type="spellEnd"/>
            <w:r>
              <w:rPr>
                <w:lang w:bidi="ar-EG"/>
              </w:rPr>
              <w:t>.</w:t>
            </w:r>
          </w:p>
          <w:p w:rsidR="00BB0C51" w:rsidRPr="003E52C8" w:rsidRDefault="00BB0C51" w:rsidP="006E70EC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LiveData</w:t>
            </w:r>
            <w:proofErr w:type="spellEnd"/>
            <w:r>
              <w:rPr>
                <w:lang w:bidi="ar-EG"/>
              </w:rPr>
              <w:t>.</w:t>
            </w:r>
          </w:p>
        </w:tc>
      </w:tr>
      <w:tr w:rsidR="00BB0C51" w:rsidTr="00276379">
        <w:trPr>
          <w:trHeight w:val="766"/>
        </w:trPr>
        <w:tc>
          <w:tcPr>
            <w:tcW w:w="317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FF72BA">
            <w:pPr>
              <w:pStyle w:val="ListNumber"/>
              <w:numPr>
                <w:ilvl w:val="2"/>
                <w:numId w:val="42"/>
              </w:numPr>
            </w:pPr>
            <w:r>
              <w:t xml:space="preserve">Continue </w:t>
            </w:r>
          </w:p>
          <w:p w:rsidR="00BB0C51" w:rsidRDefault="00BB0C51" w:rsidP="00E16A42">
            <w:pPr>
              <w:pStyle w:val="ListNumber"/>
              <w:numPr>
                <w:ilvl w:val="0"/>
                <w:numId w:val="0"/>
              </w:numPr>
              <w:ind w:left="1080"/>
            </w:pPr>
            <w:r>
              <w:t>Android Architecture Components</w:t>
            </w:r>
            <w:r>
              <w:t>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1C3AB1">
            <w:pPr>
              <w:pStyle w:val="ListParagraph"/>
              <w:numPr>
                <w:ilvl w:val="0"/>
                <w:numId w:val="42"/>
              </w:numPr>
            </w:pPr>
            <w:r>
              <w:t>Sun flower App.</w:t>
            </w:r>
          </w:p>
        </w:tc>
        <w:tc>
          <w:tcPr>
            <w:tcW w:w="171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BB0C51" w:rsidRDefault="00BB0C51" w:rsidP="00290D23">
            <w:r>
              <w:t xml:space="preserve">Week </w:t>
            </w:r>
            <w:r>
              <w:t>11</w:t>
            </w:r>
          </w:p>
          <w:p w:rsidR="00BB0C51" w:rsidRDefault="00BB0C51" w:rsidP="001C3AB1">
            <w:r>
              <w:t>From(10 am-6pm)</w:t>
            </w:r>
          </w:p>
        </w:tc>
        <w:tc>
          <w:tcPr>
            <w:tcW w:w="429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BB0C51" w:rsidRDefault="00BB0C51" w:rsidP="008C0134">
            <w:pPr>
              <w:pStyle w:val="ListParagraph"/>
              <w:numPr>
                <w:ilvl w:val="0"/>
                <w:numId w:val="45"/>
              </w:numPr>
              <w:ind w:left="697" w:hanging="450"/>
              <w:rPr>
                <w:lang w:bidi="ar-EG"/>
              </w:rPr>
            </w:pPr>
            <w:r>
              <w:rPr>
                <w:lang w:bidi="ar-EG"/>
              </w:rPr>
              <w:t xml:space="preserve">Advanced </w:t>
            </w:r>
            <w:proofErr w:type="spellStart"/>
            <w:r>
              <w:rPr>
                <w:lang w:bidi="ar-EG"/>
              </w:rPr>
              <w:t>DataBinding</w:t>
            </w:r>
            <w:proofErr w:type="spellEnd"/>
            <w:r>
              <w:rPr>
                <w:lang w:bidi="ar-EG"/>
              </w:rPr>
              <w:t>.</w:t>
            </w:r>
          </w:p>
          <w:p w:rsidR="00BB0C51" w:rsidRDefault="00BB0C51" w:rsidP="00312C55">
            <w:pPr>
              <w:ind w:left="360"/>
              <w:rPr>
                <w:lang w:bidi="ar-EG"/>
              </w:rPr>
            </w:pPr>
          </w:p>
        </w:tc>
      </w:tr>
    </w:tbl>
    <w:p w:rsidR="009B45A2" w:rsidRDefault="009B45A2" w:rsidP="008C0AE1">
      <w:pPr>
        <w:rPr>
          <w:color w:val="2E621E" w:themeColor="accent3" w:themeShade="BF"/>
          <w:sz w:val="44"/>
          <w:szCs w:val="44"/>
        </w:rPr>
      </w:pPr>
    </w:p>
    <w:p w:rsidR="00705FA0" w:rsidRPr="009B45A2" w:rsidRDefault="00705FA0" w:rsidP="00705FA0">
      <w:pPr>
        <w:rPr>
          <w:color w:val="2E621E" w:themeColor="accent3" w:themeShade="BF"/>
          <w:sz w:val="44"/>
          <w:szCs w:val="44"/>
        </w:rPr>
      </w:pPr>
      <w:r w:rsidRPr="009B45A2">
        <w:rPr>
          <w:color w:val="2E621E" w:themeColor="accent3" w:themeShade="BF"/>
          <w:sz w:val="44"/>
          <w:szCs w:val="44"/>
        </w:rPr>
        <w:t xml:space="preserve">PRICE </w:t>
      </w:r>
      <w:proofErr w:type="gramStart"/>
      <w:r w:rsidRPr="009B45A2">
        <w:rPr>
          <w:color w:val="2E621E" w:themeColor="accent3" w:themeShade="BF"/>
          <w:sz w:val="44"/>
          <w:szCs w:val="44"/>
        </w:rPr>
        <w:t>IS :-</w:t>
      </w:r>
      <w:proofErr w:type="gramEnd"/>
      <w:r w:rsidRPr="009B45A2">
        <w:rPr>
          <w:color w:val="2E621E" w:themeColor="accent3" w:themeShade="BF"/>
          <w:sz w:val="44"/>
          <w:szCs w:val="44"/>
        </w:rPr>
        <w:t xml:space="preserve"> </w:t>
      </w:r>
      <w:r>
        <w:rPr>
          <w:color w:val="2E621E" w:themeColor="accent3" w:themeShade="BF"/>
          <w:sz w:val="44"/>
          <w:szCs w:val="44"/>
        </w:rPr>
        <w:t xml:space="preserve">  3000            </w:t>
      </w:r>
    </w:p>
    <w:p w:rsidR="00705FA0" w:rsidRDefault="00705FA0" w:rsidP="00D166C5">
      <w:pPr>
        <w:pStyle w:val="ListParagraph"/>
        <w:bidi/>
        <w:ind w:left="28"/>
        <w:rPr>
          <w:b/>
          <w:bCs/>
          <w:color w:val="FF0000"/>
          <w:sz w:val="28"/>
          <w:szCs w:val="28"/>
          <w:lang w:bidi="ar-EG"/>
        </w:rPr>
      </w:pPr>
      <w:r w:rsidRPr="00705FA0">
        <w:rPr>
          <w:rFonts w:hint="cs"/>
          <w:b/>
          <w:bCs/>
          <w:color w:val="FF0000"/>
          <w:sz w:val="28"/>
          <w:szCs w:val="28"/>
          <w:rtl/>
          <w:lang w:bidi="ar-EG"/>
        </w:rPr>
        <w:t>يحصل المتدرب بعد نهاية الدورة و تسليم ال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م</w:t>
      </w:r>
      <w:r w:rsidRPr="00705FA0">
        <w:rPr>
          <w:rFonts w:hint="cs"/>
          <w:b/>
          <w:bCs/>
          <w:color w:val="FF0000"/>
          <w:sz w:val="28"/>
          <w:szCs w:val="28"/>
          <w:rtl/>
          <w:lang w:bidi="ar-EG"/>
        </w:rPr>
        <w:t>شروع على شهاد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ة</w:t>
      </w:r>
      <w:r w:rsidRPr="00705FA0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معتمدة وتوثق من الخارجية المصرية</w:t>
      </w:r>
    </w:p>
    <w:p w:rsidR="00D166C5" w:rsidRPr="00705FA0" w:rsidRDefault="00D166C5" w:rsidP="00D166C5">
      <w:pPr>
        <w:pStyle w:val="ListParagraph"/>
        <w:bidi/>
        <w:ind w:left="28"/>
        <w:rPr>
          <w:b/>
          <w:bCs/>
          <w:color w:val="FF0000"/>
          <w:sz w:val="28"/>
          <w:szCs w:val="28"/>
          <w:rtl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ضمان تدريب و تعيين الأوائل فى شركات برمجة صغيرة و متوسطة الحجم.</w:t>
      </w:r>
    </w:p>
    <w:sectPr w:rsidR="00D166C5" w:rsidRPr="00705FA0" w:rsidSect="004839FF">
      <w:headerReference w:type="default" r:id="rId11"/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6A" w:rsidRDefault="00DF756A" w:rsidP="00DC5D31">
      <w:r>
        <w:separator/>
      </w:r>
    </w:p>
  </w:endnote>
  <w:endnote w:type="continuationSeparator" w:id="0">
    <w:p w:rsidR="00DF756A" w:rsidRDefault="00DF756A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6A" w:rsidRDefault="00DF756A" w:rsidP="00DC5D31">
      <w:r>
        <w:separator/>
      </w:r>
    </w:p>
  </w:footnote>
  <w:footnote w:type="continuationSeparator" w:id="0">
    <w:p w:rsidR="00DF756A" w:rsidRDefault="00DF756A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9FF" w:rsidRPr="004839FF" w:rsidRDefault="008E3F3D" w:rsidP="001E1A76">
    <w:pPr>
      <w:pStyle w:val="Header"/>
    </w:pPr>
    <w:r>
      <w:t xml:space="preserve">WEB </w:t>
    </w:r>
    <w:r w:rsidR="009B45A2">
      <w:t>DEVELOPING</w:t>
    </w:r>
    <w:r>
      <w:t xml:space="preserve"> COURSE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FEB6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D16E2F"/>
    <w:multiLevelType w:val="hybridMultilevel"/>
    <w:tmpl w:val="B12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435939"/>
    <w:multiLevelType w:val="hybridMultilevel"/>
    <w:tmpl w:val="46520B5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>
    <w:nsid w:val="08C80253"/>
    <w:multiLevelType w:val="multilevel"/>
    <w:tmpl w:val="AA3C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9AA7511"/>
    <w:multiLevelType w:val="multilevel"/>
    <w:tmpl w:val="51DE3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0C497200"/>
    <w:multiLevelType w:val="hybridMultilevel"/>
    <w:tmpl w:val="FD6E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28254A"/>
    <w:multiLevelType w:val="hybridMultilevel"/>
    <w:tmpl w:val="943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3411C6"/>
    <w:multiLevelType w:val="hybridMultilevel"/>
    <w:tmpl w:val="FD6E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247BB2"/>
    <w:multiLevelType w:val="hybridMultilevel"/>
    <w:tmpl w:val="62AE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EE21BA"/>
    <w:multiLevelType w:val="hybridMultilevel"/>
    <w:tmpl w:val="37BCAE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1311093"/>
    <w:multiLevelType w:val="hybridMultilevel"/>
    <w:tmpl w:val="25522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AAA0688"/>
    <w:multiLevelType w:val="hybridMultilevel"/>
    <w:tmpl w:val="5BB2466E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>
    <w:nsid w:val="2EF116FC"/>
    <w:multiLevelType w:val="hybridMultilevel"/>
    <w:tmpl w:val="5BB2466E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>
    <w:nsid w:val="2F6E4637"/>
    <w:multiLevelType w:val="hybridMultilevel"/>
    <w:tmpl w:val="5B4E51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21D3CCA"/>
    <w:multiLevelType w:val="hybridMultilevel"/>
    <w:tmpl w:val="BDACE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BD06D1"/>
    <w:multiLevelType w:val="hybridMultilevel"/>
    <w:tmpl w:val="3D566B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70C012B"/>
    <w:multiLevelType w:val="hybridMultilevel"/>
    <w:tmpl w:val="B13CE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AA0887"/>
    <w:multiLevelType w:val="hybridMultilevel"/>
    <w:tmpl w:val="87D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697657"/>
    <w:multiLevelType w:val="hybridMultilevel"/>
    <w:tmpl w:val="5A222E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63772"/>
    <w:multiLevelType w:val="hybridMultilevel"/>
    <w:tmpl w:val="5740C5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23258E"/>
    <w:multiLevelType w:val="hybridMultilevel"/>
    <w:tmpl w:val="B13CE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610B19"/>
    <w:multiLevelType w:val="hybridMultilevel"/>
    <w:tmpl w:val="344A64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3E123D"/>
    <w:multiLevelType w:val="hybridMultilevel"/>
    <w:tmpl w:val="7DC0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677EC"/>
    <w:multiLevelType w:val="hybridMultilevel"/>
    <w:tmpl w:val="8F3C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490876"/>
    <w:multiLevelType w:val="hybridMultilevel"/>
    <w:tmpl w:val="5740C5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C7E51"/>
    <w:multiLevelType w:val="hybridMultilevel"/>
    <w:tmpl w:val="4DB6BE0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>
    <w:nsid w:val="6AE23C95"/>
    <w:multiLevelType w:val="hybridMultilevel"/>
    <w:tmpl w:val="4DB6BE0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>
    <w:nsid w:val="6B65584F"/>
    <w:multiLevelType w:val="hybridMultilevel"/>
    <w:tmpl w:val="2C8ED2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AB0ADF"/>
    <w:multiLevelType w:val="hybridMultilevel"/>
    <w:tmpl w:val="87D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758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4FEC"/>
    <w:multiLevelType w:val="hybridMultilevel"/>
    <w:tmpl w:val="9A40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4234A"/>
    <w:multiLevelType w:val="hybridMultilevel"/>
    <w:tmpl w:val="B13CE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33"/>
  </w:num>
  <w:num w:numId="4">
    <w:abstractNumId w:val="17"/>
  </w:num>
  <w:num w:numId="5">
    <w:abstractNumId w:val="42"/>
  </w:num>
  <w:num w:numId="6">
    <w:abstractNumId w:val="4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31"/>
  </w:num>
  <w:num w:numId="18">
    <w:abstractNumId w:val="36"/>
  </w:num>
  <w:num w:numId="19">
    <w:abstractNumId w:val="43"/>
  </w:num>
  <w:num w:numId="20">
    <w:abstractNumId w:val="29"/>
  </w:num>
  <w:num w:numId="21">
    <w:abstractNumId w:val="20"/>
  </w:num>
  <w:num w:numId="22">
    <w:abstractNumId w:val="27"/>
  </w:num>
  <w:num w:numId="23">
    <w:abstractNumId w:val="19"/>
  </w:num>
  <w:num w:numId="24">
    <w:abstractNumId w:val="13"/>
  </w:num>
  <w:num w:numId="25">
    <w:abstractNumId w:val="15"/>
  </w:num>
  <w:num w:numId="26">
    <w:abstractNumId w:val="37"/>
  </w:num>
  <w:num w:numId="27">
    <w:abstractNumId w:val="38"/>
  </w:num>
  <w:num w:numId="28">
    <w:abstractNumId w:val="44"/>
  </w:num>
  <w:num w:numId="29">
    <w:abstractNumId w:val="21"/>
  </w:num>
  <w:num w:numId="30">
    <w:abstractNumId w:val="11"/>
  </w:num>
  <w:num w:numId="31">
    <w:abstractNumId w:val="46"/>
  </w:num>
  <w:num w:numId="32">
    <w:abstractNumId w:val="40"/>
  </w:num>
  <w:num w:numId="33">
    <w:abstractNumId w:val="24"/>
  </w:num>
  <w:num w:numId="34">
    <w:abstractNumId w:val="25"/>
  </w:num>
  <w:num w:numId="35">
    <w:abstractNumId w:val="12"/>
  </w:num>
  <w:num w:numId="36">
    <w:abstractNumId w:val="23"/>
  </w:num>
  <w:num w:numId="37">
    <w:abstractNumId w:val="22"/>
  </w:num>
  <w:num w:numId="38">
    <w:abstractNumId w:val="39"/>
  </w:num>
  <w:num w:numId="39">
    <w:abstractNumId w:val="41"/>
  </w:num>
  <w:num w:numId="40">
    <w:abstractNumId w:val="47"/>
  </w:num>
  <w:num w:numId="41">
    <w:abstractNumId w:val="28"/>
  </w:num>
  <w:num w:numId="42">
    <w:abstractNumId w:val="14"/>
  </w:num>
  <w:num w:numId="43">
    <w:abstractNumId w:val="26"/>
  </w:num>
  <w:num w:numId="44">
    <w:abstractNumId w:val="30"/>
  </w:num>
  <w:num w:numId="45">
    <w:abstractNumId w:val="35"/>
  </w:num>
  <w:num w:numId="46">
    <w:abstractNumId w:val="18"/>
  </w:num>
  <w:num w:numId="47">
    <w:abstractNumId w:val="3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3D"/>
    <w:rsid w:val="000006C6"/>
    <w:rsid w:val="00016A9F"/>
    <w:rsid w:val="00017B20"/>
    <w:rsid w:val="000243C3"/>
    <w:rsid w:val="000247DB"/>
    <w:rsid w:val="00032177"/>
    <w:rsid w:val="000361D8"/>
    <w:rsid w:val="00037B6A"/>
    <w:rsid w:val="00041018"/>
    <w:rsid w:val="00053489"/>
    <w:rsid w:val="000615FB"/>
    <w:rsid w:val="0006441D"/>
    <w:rsid w:val="000700CD"/>
    <w:rsid w:val="00080A1A"/>
    <w:rsid w:val="00096A7A"/>
    <w:rsid w:val="00096FF1"/>
    <w:rsid w:val="000A1262"/>
    <w:rsid w:val="000B2188"/>
    <w:rsid w:val="000B3E71"/>
    <w:rsid w:val="000B3EFF"/>
    <w:rsid w:val="000D409C"/>
    <w:rsid w:val="000D591E"/>
    <w:rsid w:val="000E0D2B"/>
    <w:rsid w:val="000E34B8"/>
    <w:rsid w:val="000F23C5"/>
    <w:rsid w:val="000F4259"/>
    <w:rsid w:val="000F44BA"/>
    <w:rsid w:val="000F51F8"/>
    <w:rsid w:val="0011415F"/>
    <w:rsid w:val="00115B37"/>
    <w:rsid w:val="00135DE5"/>
    <w:rsid w:val="00137C5F"/>
    <w:rsid w:val="00156778"/>
    <w:rsid w:val="00160228"/>
    <w:rsid w:val="0016517C"/>
    <w:rsid w:val="0017049A"/>
    <w:rsid w:val="00172F6B"/>
    <w:rsid w:val="00175B93"/>
    <w:rsid w:val="00182D9C"/>
    <w:rsid w:val="00183AB1"/>
    <w:rsid w:val="0018586B"/>
    <w:rsid w:val="00192F12"/>
    <w:rsid w:val="001A31A4"/>
    <w:rsid w:val="001B6D7C"/>
    <w:rsid w:val="001C0463"/>
    <w:rsid w:val="001D0CC7"/>
    <w:rsid w:val="001D5FD0"/>
    <w:rsid w:val="001E1A76"/>
    <w:rsid w:val="001E2305"/>
    <w:rsid w:val="001E516D"/>
    <w:rsid w:val="001E784E"/>
    <w:rsid w:val="001F4D50"/>
    <w:rsid w:val="001F6D89"/>
    <w:rsid w:val="001F7BE1"/>
    <w:rsid w:val="00200F0E"/>
    <w:rsid w:val="00201AED"/>
    <w:rsid w:val="00210F8E"/>
    <w:rsid w:val="00211206"/>
    <w:rsid w:val="00220987"/>
    <w:rsid w:val="00223F50"/>
    <w:rsid w:val="00234E48"/>
    <w:rsid w:val="00237744"/>
    <w:rsid w:val="00241754"/>
    <w:rsid w:val="0024378B"/>
    <w:rsid w:val="00245AA2"/>
    <w:rsid w:val="00254616"/>
    <w:rsid w:val="00255C2A"/>
    <w:rsid w:val="002562DE"/>
    <w:rsid w:val="00272174"/>
    <w:rsid w:val="00274EC1"/>
    <w:rsid w:val="00276379"/>
    <w:rsid w:val="00283571"/>
    <w:rsid w:val="00286EE8"/>
    <w:rsid w:val="00290371"/>
    <w:rsid w:val="00290D23"/>
    <w:rsid w:val="0029614E"/>
    <w:rsid w:val="00297507"/>
    <w:rsid w:val="002A4F1B"/>
    <w:rsid w:val="002B63D1"/>
    <w:rsid w:val="002C1F0B"/>
    <w:rsid w:val="002D03A2"/>
    <w:rsid w:val="002D0AF6"/>
    <w:rsid w:val="002E2C58"/>
    <w:rsid w:val="002E3374"/>
    <w:rsid w:val="002F446A"/>
    <w:rsid w:val="002F54EA"/>
    <w:rsid w:val="002F6EE4"/>
    <w:rsid w:val="00305040"/>
    <w:rsid w:val="0030578D"/>
    <w:rsid w:val="00312C55"/>
    <w:rsid w:val="00333781"/>
    <w:rsid w:val="00342388"/>
    <w:rsid w:val="00343F86"/>
    <w:rsid w:val="00347FC3"/>
    <w:rsid w:val="00354376"/>
    <w:rsid w:val="00354439"/>
    <w:rsid w:val="00354621"/>
    <w:rsid w:val="00362E9A"/>
    <w:rsid w:val="00367F7F"/>
    <w:rsid w:val="00373741"/>
    <w:rsid w:val="00383357"/>
    <w:rsid w:val="003836D8"/>
    <w:rsid w:val="00386B13"/>
    <w:rsid w:val="00387644"/>
    <w:rsid w:val="00396F1C"/>
    <w:rsid w:val="003A44DE"/>
    <w:rsid w:val="003B2CF3"/>
    <w:rsid w:val="003B3584"/>
    <w:rsid w:val="003B7552"/>
    <w:rsid w:val="003C3D70"/>
    <w:rsid w:val="003C602C"/>
    <w:rsid w:val="003C6F53"/>
    <w:rsid w:val="003D04C2"/>
    <w:rsid w:val="003D5CE9"/>
    <w:rsid w:val="003D736C"/>
    <w:rsid w:val="003E52C8"/>
    <w:rsid w:val="0040034C"/>
    <w:rsid w:val="00402474"/>
    <w:rsid w:val="00407515"/>
    <w:rsid w:val="0041244C"/>
    <w:rsid w:val="00412DD9"/>
    <w:rsid w:val="00415899"/>
    <w:rsid w:val="0042255A"/>
    <w:rsid w:val="00425288"/>
    <w:rsid w:val="00434681"/>
    <w:rsid w:val="0044231E"/>
    <w:rsid w:val="00443D5A"/>
    <w:rsid w:val="00447AFD"/>
    <w:rsid w:val="00450DA1"/>
    <w:rsid w:val="0045666D"/>
    <w:rsid w:val="004611CF"/>
    <w:rsid w:val="00464D7F"/>
    <w:rsid w:val="00466B10"/>
    <w:rsid w:val="004749C2"/>
    <w:rsid w:val="004818BD"/>
    <w:rsid w:val="004839FF"/>
    <w:rsid w:val="0048472F"/>
    <w:rsid w:val="00485E7F"/>
    <w:rsid w:val="004875AD"/>
    <w:rsid w:val="00490061"/>
    <w:rsid w:val="0049200A"/>
    <w:rsid w:val="004B123B"/>
    <w:rsid w:val="004B1D2E"/>
    <w:rsid w:val="004C08D1"/>
    <w:rsid w:val="004C37B1"/>
    <w:rsid w:val="004D3CDF"/>
    <w:rsid w:val="004E2C80"/>
    <w:rsid w:val="004E3264"/>
    <w:rsid w:val="004E535F"/>
    <w:rsid w:val="004E7863"/>
    <w:rsid w:val="005007BF"/>
    <w:rsid w:val="00503E80"/>
    <w:rsid w:val="005124F6"/>
    <w:rsid w:val="00512C7D"/>
    <w:rsid w:val="00515D96"/>
    <w:rsid w:val="005243E4"/>
    <w:rsid w:val="005254B9"/>
    <w:rsid w:val="00526CCD"/>
    <w:rsid w:val="00527480"/>
    <w:rsid w:val="00532146"/>
    <w:rsid w:val="00551E08"/>
    <w:rsid w:val="00555DA8"/>
    <w:rsid w:val="00556FE3"/>
    <w:rsid w:val="005618A8"/>
    <w:rsid w:val="005640E4"/>
    <w:rsid w:val="00567FEF"/>
    <w:rsid w:val="00571C35"/>
    <w:rsid w:val="00572A60"/>
    <w:rsid w:val="00573E0A"/>
    <w:rsid w:val="005755E1"/>
    <w:rsid w:val="005809CD"/>
    <w:rsid w:val="005901EB"/>
    <w:rsid w:val="005949A8"/>
    <w:rsid w:val="005A0087"/>
    <w:rsid w:val="005A3886"/>
    <w:rsid w:val="005A3FA1"/>
    <w:rsid w:val="005A65FB"/>
    <w:rsid w:val="005A6BEF"/>
    <w:rsid w:val="005B37D8"/>
    <w:rsid w:val="005B6181"/>
    <w:rsid w:val="005C23CB"/>
    <w:rsid w:val="005D2133"/>
    <w:rsid w:val="005E110C"/>
    <w:rsid w:val="005E328D"/>
    <w:rsid w:val="005E34AA"/>
    <w:rsid w:val="00615DF6"/>
    <w:rsid w:val="006168C9"/>
    <w:rsid w:val="006405DC"/>
    <w:rsid w:val="00644864"/>
    <w:rsid w:val="00657214"/>
    <w:rsid w:val="006634E7"/>
    <w:rsid w:val="00667DDB"/>
    <w:rsid w:val="006703B1"/>
    <w:rsid w:val="0067155C"/>
    <w:rsid w:val="00671723"/>
    <w:rsid w:val="006818C4"/>
    <w:rsid w:val="00692075"/>
    <w:rsid w:val="0069555C"/>
    <w:rsid w:val="006960AB"/>
    <w:rsid w:val="006A0F59"/>
    <w:rsid w:val="006A5400"/>
    <w:rsid w:val="006B4992"/>
    <w:rsid w:val="006B5FDE"/>
    <w:rsid w:val="006C1AC0"/>
    <w:rsid w:val="006D12E5"/>
    <w:rsid w:val="006E3C43"/>
    <w:rsid w:val="006E70EC"/>
    <w:rsid w:val="006E7516"/>
    <w:rsid w:val="006F1E3E"/>
    <w:rsid w:val="006F220A"/>
    <w:rsid w:val="006F2DEC"/>
    <w:rsid w:val="006F42D9"/>
    <w:rsid w:val="007020E8"/>
    <w:rsid w:val="00705FA0"/>
    <w:rsid w:val="007072A9"/>
    <w:rsid w:val="007078DB"/>
    <w:rsid w:val="00713D96"/>
    <w:rsid w:val="00715ABB"/>
    <w:rsid w:val="00716614"/>
    <w:rsid w:val="0072094A"/>
    <w:rsid w:val="00721E9B"/>
    <w:rsid w:val="00723996"/>
    <w:rsid w:val="00727E24"/>
    <w:rsid w:val="00740DCA"/>
    <w:rsid w:val="007607C6"/>
    <w:rsid w:val="00760FD2"/>
    <w:rsid w:val="00761639"/>
    <w:rsid w:val="00761D56"/>
    <w:rsid w:val="00770B35"/>
    <w:rsid w:val="0077341A"/>
    <w:rsid w:val="00774456"/>
    <w:rsid w:val="00774F39"/>
    <w:rsid w:val="00775E22"/>
    <w:rsid w:val="00780844"/>
    <w:rsid w:val="00780A88"/>
    <w:rsid w:val="0079681F"/>
    <w:rsid w:val="007A46FA"/>
    <w:rsid w:val="007A75CF"/>
    <w:rsid w:val="007E2028"/>
    <w:rsid w:val="007E4F6C"/>
    <w:rsid w:val="007F66F0"/>
    <w:rsid w:val="008121DA"/>
    <w:rsid w:val="00817C0E"/>
    <w:rsid w:val="00817FCA"/>
    <w:rsid w:val="0082216A"/>
    <w:rsid w:val="008351AF"/>
    <w:rsid w:val="008424EB"/>
    <w:rsid w:val="00844343"/>
    <w:rsid w:val="008505AE"/>
    <w:rsid w:val="00852077"/>
    <w:rsid w:val="008520D7"/>
    <w:rsid w:val="00854169"/>
    <w:rsid w:val="008548BB"/>
    <w:rsid w:val="00861DFB"/>
    <w:rsid w:val="008777B1"/>
    <w:rsid w:val="00890330"/>
    <w:rsid w:val="00893C8F"/>
    <w:rsid w:val="00896E87"/>
    <w:rsid w:val="008A034E"/>
    <w:rsid w:val="008B65CB"/>
    <w:rsid w:val="008C0134"/>
    <w:rsid w:val="008C0AE1"/>
    <w:rsid w:val="008C11BD"/>
    <w:rsid w:val="008C3713"/>
    <w:rsid w:val="008D2167"/>
    <w:rsid w:val="008D6988"/>
    <w:rsid w:val="008E043E"/>
    <w:rsid w:val="008E3F3D"/>
    <w:rsid w:val="008E77E3"/>
    <w:rsid w:val="008F4153"/>
    <w:rsid w:val="00900EED"/>
    <w:rsid w:val="009013C4"/>
    <w:rsid w:val="00902CAC"/>
    <w:rsid w:val="00910CE3"/>
    <w:rsid w:val="00911496"/>
    <w:rsid w:val="00925CF7"/>
    <w:rsid w:val="00927768"/>
    <w:rsid w:val="009405C6"/>
    <w:rsid w:val="00942A11"/>
    <w:rsid w:val="0094576C"/>
    <w:rsid w:val="00947AD3"/>
    <w:rsid w:val="009500CE"/>
    <w:rsid w:val="009529EC"/>
    <w:rsid w:val="00971384"/>
    <w:rsid w:val="00974A72"/>
    <w:rsid w:val="00981F86"/>
    <w:rsid w:val="009A12CB"/>
    <w:rsid w:val="009A1717"/>
    <w:rsid w:val="009A2E68"/>
    <w:rsid w:val="009B0319"/>
    <w:rsid w:val="009B36D5"/>
    <w:rsid w:val="009B3AF6"/>
    <w:rsid w:val="009B45A2"/>
    <w:rsid w:val="009B4BE9"/>
    <w:rsid w:val="009B61C4"/>
    <w:rsid w:val="009B6527"/>
    <w:rsid w:val="009C0A0B"/>
    <w:rsid w:val="009C3C4F"/>
    <w:rsid w:val="009D044D"/>
    <w:rsid w:val="009D4313"/>
    <w:rsid w:val="009E40F0"/>
    <w:rsid w:val="009F7F0B"/>
    <w:rsid w:val="00A01290"/>
    <w:rsid w:val="00A025D4"/>
    <w:rsid w:val="00A05B52"/>
    <w:rsid w:val="00A12598"/>
    <w:rsid w:val="00A15FB6"/>
    <w:rsid w:val="00A20909"/>
    <w:rsid w:val="00A3778A"/>
    <w:rsid w:val="00A41599"/>
    <w:rsid w:val="00A41D70"/>
    <w:rsid w:val="00A46B6E"/>
    <w:rsid w:val="00A47E43"/>
    <w:rsid w:val="00A55C79"/>
    <w:rsid w:val="00A64A0F"/>
    <w:rsid w:val="00A70834"/>
    <w:rsid w:val="00A86CA5"/>
    <w:rsid w:val="00A9056D"/>
    <w:rsid w:val="00A94BE3"/>
    <w:rsid w:val="00A9583C"/>
    <w:rsid w:val="00A96852"/>
    <w:rsid w:val="00AA07A1"/>
    <w:rsid w:val="00AA3FE9"/>
    <w:rsid w:val="00AA4C70"/>
    <w:rsid w:val="00AA6A56"/>
    <w:rsid w:val="00AB297C"/>
    <w:rsid w:val="00AB6E1C"/>
    <w:rsid w:val="00AC0132"/>
    <w:rsid w:val="00AC7125"/>
    <w:rsid w:val="00AD4C84"/>
    <w:rsid w:val="00AD5B55"/>
    <w:rsid w:val="00AE18CF"/>
    <w:rsid w:val="00AE7331"/>
    <w:rsid w:val="00B14394"/>
    <w:rsid w:val="00B26E49"/>
    <w:rsid w:val="00B301BD"/>
    <w:rsid w:val="00B33CF0"/>
    <w:rsid w:val="00B43B4C"/>
    <w:rsid w:val="00B44B40"/>
    <w:rsid w:val="00B50E45"/>
    <w:rsid w:val="00B545B8"/>
    <w:rsid w:val="00B65997"/>
    <w:rsid w:val="00B701BA"/>
    <w:rsid w:val="00B75654"/>
    <w:rsid w:val="00B808BB"/>
    <w:rsid w:val="00B83D9E"/>
    <w:rsid w:val="00B8562E"/>
    <w:rsid w:val="00B92323"/>
    <w:rsid w:val="00B9255C"/>
    <w:rsid w:val="00B92939"/>
    <w:rsid w:val="00B92B85"/>
    <w:rsid w:val="00B9444C"/>
    <w:rsid w:val="00B958AC"/>
    <w:rsid w:val="00B95F3C"/>
    <w:rsid w:val="00BA060B"/>
    <w:rsid w:val="00BA070A"/>
    <w:rsid w:val="00BA681C"/>
    <w:rsid w:val="00BA7C8E"/>
    <w:rsid w:val="00BB0910"/>
    <w:rsid w:val="00BB0C51"/>
    <w:rsid w:val="00BB1E6B"/>
    <w:rsid w:val="00BB33CE"/>
    <w:rsid w:val="00BB3B87"/>
    <w:rsid w:val="00BB3C1E"/>
    <w:rsid w:val="00BB5FE3"/>
    <w:rsid w:val="00BC1ED0"/>
    <w:rsid w:val="00BD0E4E"/>
    <w:rsid w:val="00BD65DE"/>
    <w:rsid w:val="00BE060B"/>
    <w:rsid w:val="00BE15CF"/>
    <w:rsid w:val="00BE2327"/>
    <w:rsid w:val="00BE6B62"/>
    <w:rsid w:val="00BF3BBE"/>
    <w:rsid w:val="00BF4008"/>
    <w:rsid w:val="00C06F4F"/>
    <w:rsid w:val="00C11CBD"/>
    <w:rsid w:val="00C1667A"/>
    <w:rsid w:val="00C27B8B"/>
    <w:rsid w:val="00C34A7C"/>
    <w:rsid w:val="00C363D2"/>
    <w:rsid w:val="00C43ADD"/>
    <w:rsid w:val="00C579F6"/>
    <w:rsid w:val="00C6523B"/>
    <w:rsid w:val="00C65744"/>
    <w:rsid w:val="00C80EE7"/>
    <w:rsid w:val="00C835BA"/>
    <w:rsid w:val="00C85B00"/>
    <w:rsid w:val="00C87534"/>
    <w:rsid w:val="00C87A5E"/>
    <w:rsid w:val="00C87C28"/>
    <w:rsid w:val="00C96771"/>
    <w:rsid w:val="00CA2A33"/>
    <w:rsid w:val="00CA7602"/>
    <w:rsid w:val="00CA7D32"/>
    <w:rsid w:val="00CA7DB7"/>
    <w:rsid w:val="00CB6656"/>
    <w:rsid w:val="00CC051A"/>
    <w:rsid w:val="00CD2808"/>
    <w:rsid w:val="00CD5E0F"/>
    <w:rsid w:val="00CE3C07"/>
    <w:rsid w:val="00CF367D"/>
    <w:rsid w:val="00D13FC0"/>
    <w:rsid w:val="00D166C5"/>
    <w:rsid w:val="00D17E08"/>
    <w:rsid w:val="00D17E85"/>
    <w:rsid w:val="00D25856"/>
    <w:rsid w:val="00D270DA"/>
    <w:rsid w:val="00D33364"/>
    <w:rsid w:val="00D33C9A"/>
    <w:rsid w:val="00D42940"/>
    <w:rsid w:val="00D43D60"/>
    <w:rsid w:val="00D568DB"/>
    <w:rsid w:val="00D6203F"/>
    <w:rsid w:val="00D67B19"/>
    <w:rsid w:val="00D71B75"/>
    <w:rsid w:val="00D77B2E"/>
    <w:rsid w:val="00D77FF1"/>
    <w:rsid w:val="00D8034B"/>
    <w:rsid w:val="00D8653B"/>
    <w:rsid w:val="00D8693F"/>
    <w:rsid w:val="00D92F18"/>
    <w:rsid w:val="00DA1D50"/>
    <w:rsid w:val="00DA43F0"/>
    <w:rsid w:val="00DB3E63"/>
    <w:rsid w:val="00DB7600"/>
    <w:rsid w:val="00DC2657"/>
    <w:rsid w:val="00DC2718"/>
    <w:rsid w:val="00DC27F6"/>
    <w:rsid w:val="00DC5D31"/>
    <w:rsid w:val="00DC6E73"/>
    <w:rsid w:val="00DD0BB5"/>
    <w:rsid w:val="00DD0FAB"/>
    <w:rsid w:val="00DD713F"/>
    <w:rsid w:val="00DE0F77"/>
    <w:rsid w:val="00DE42A3"/>
    <w:rsid w:val="00DE65C3"/>
    <w:rsid w:val="00DE6618"/>
    <w:rsid w:val="00DE791D"/>
    <w:rsid w:val="00DF0A79"/>
    <w:rsid w:val="00DF756A"/>
    <w:rsid w:val="00E02A39"/>
    <w:rsid w:val="00E03438"/>
    <w:rsid w:val="00E16A42"/>
    <w:rsid w:val="00E202BE"/>
    <w:rsid w:val="00E34779"/>
    <w:rsid w:val="00E368C0"/>
    <w:rsid w:val="00E374F4"/>
    <w:rsid w:val="00E410A9"/>
    <w:rsid w:val="00E436E9"/>
    <w:rsid w:val="00E44128"/>
    <w:rsid w:val="00E5035D"/>
    <w:rsid w:val="00E615E1"/>
    <w:rsid w:val="00E639F4"/>
    <w:rsid w:val="00E6448F"/>
    <w:rsid w:val="00E715B8"/>
    <w:rsid w:val="00E8031D"/>
    <w:rsid w:val="00E93D17"/>
    <w:rsid w:val="00EA0A4D"/>
    <w:rsid w:val="00EA784E"/>
    <w:rsid w:val="00EB50F0"/>
    <w:rsid w:val="00EB569F"/>
    <w:rsid w:val="00EC018B"/>
    <w:rsid w:val="00EC2EFB"/>
    <w:rsid w:val="00ED5FDF"/>
    <w:rsid w:val="00ED6C8A"/>
    <w:rsid w:val="00EF053E"/>
    <w:rsid w:val="00EF2021"/>
    <w:rsid w:val="00F206A6"/>
    <w:rsid w:val="00F41909"/>
    <w:rsid w:val="00F4459D"/>
    <w:rsid w:val="00F50B25"/>
    <w:rsid w:val="00F52E54"/>
    <w:rsid w:val="00F67820"/>
    <w:rsid w:val="00F7199C"/>
    <w:rsid w:val="00F733D7"/>
    <w:rsid w:val="00F74868"/>
    <w:rsid w:val="00F80B7C"/>
    <w:rsid w:val="00F84FC9"/>
    <w:rsid w:val="00FA43BA"/>
    <w:rsid w:val="00FA44EA"/>
    <w:rsid w:val="00FA5DC0"/>
    <w:rsid w:val="00FA7732"/>
    <w:rsid w:val="00FB52C4"/>
    <w:rsid w:val="00FC23C4"/>
    <w:rsid w:val="00FC4B33"/>
    <w:rsid w:val="00FC5A26"/>
    <w:rsid w:val="00FC6C4D"/>
    <w:rsid w:val="00FD0F61"/>
    <w:rsid w:val="00FD1343"/>
    <w:rsid w:val="00FD4A00"/>
    <w:rsid w:val="00FE085C"/>
    <w:rsid w:val="00FE1C71"/>
    <w:rsid w:val="00FE263D"/>
    <w:rsid w:val="00FE6870"/>
    <w:rsid w:val="00FF0091"/>
    <w:rsid w:val="00FF69A9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semiHidden="0" w:uiPriority="98" w:qFormat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/>
    <w:lsdException w:name="Closing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semiHidden="0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qFormat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072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47A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A9"/>
    <w:rPr>
      <w:rFonts w:asciiTheme="majorHAnsi" w:eastAsiaTheme="majorEastAsia" w:hAnsiTheme="majorHAnsi" w:cstheme="majorBidi"/>
      <w:b/>
      <w:bCs/>
      <w:i/>
      <w:iCs/>
      <w:color w:val="147A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semiHidden="0" w:uiPriority="98" w:qFormat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/>
    <w:lsdException w:name="Closing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semiHidden="0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qFormat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072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47A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A9"/>
    <w:rPr>
      <w:rFonts w:asciiTheme="majorHAnsi" w:eastAsiaTheme="majorEastAsia" w:hAnsiTheme="majorHAnsi" w:cstheme="majorBidi"/>
      <w:b/>
      <w:bCs/>
      <w:i/>
      <w:iCs/>
      <w:color w:val="147A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947">
          <w:marLeft w:val="0"/>
          <w:marRight w:val="0"/>
          <w:marTop w:val="0"/>
          <w:marBottom w:val="0"/>
          <w:divBdr>
            <w:top w:val="none" w:sz="0" w:space="0" w:color="B7B7B7"/>
            <w:left w:val="none" w:sz="0" w:space="0" w:color="B7B7B7"/>
            <w:bottom w:val="single" w:sz="6" w:space="15" w:color="B7B7B7"/>
            <w:right w:val="none" w:sz="0" w:space="0" w:color="B7B7B7"/>
          </w:divBdr>
        </w:div>
      </w:divsChild>
    </w:div>
    <w:div w:id="790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840">
          <w:marLeft w:val="0"/>
          <w:marRight w:val="0"/>
          <w:marTop w:val="0"/>
          <w:marBottom w:val="0"/>
          <w:divBdr>
            <w:top w:val="none" w:sz="0" w:space="0" w:color="B7B7B7"/>
            <w:left w:val="none" w:sz="0" w:space="0" w:color="B7B7B7"/>
            <w:bottom w:val="single" w:sz="6" w:space="15" w:color="B7B7B7"/>
            <w:right w:val="none" w:sz="0" w:space="0" w:color="B7B7B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Elbanna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=""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2019-10-30T11:01:00Z</dcterms:created>
  <dcterms:modified xsi:type="dcterms:W3CDTF">2019-10-31T15:42:00Z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